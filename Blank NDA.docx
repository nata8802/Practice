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A7D" w:rsidRPr="00A05A7D" w:rsidRDefault="00A05A7D" w:rsidP="00A05A7D">
      <w:pPr>
        <w:widowControl/>
        <w:suppressAutoHyphens w:val="0"/>
        <w:autoSpaceDE w:val="0"/>
        <w:autoSpaceDN w:val="0"/>
        <w:adjustRightInd w:val="0"/>
        <w:rPr>
          <w:rFonts w:eastAsiaTheme="minorHAnsi"/>
          <w:color w:val="000000"/>
          <w:lang w:eastAsia="en-US"/>
        </w:rPr>
      </w:pPr>
      <w:bookmarkStart w:id="0" w:name="_GoBack"/>
      <w:bookmarkEnd w:id="0"/>
    </w:p>
    <w:p w:rsidR="00A05A7D" w:rsidRPr="00A05A7D" w:rsidRDefault="00A05A7D" w:rsidP="00A05A7D">
      <w:pPr>
        <w:widowControl/>
        <w:suppressAutoHyphens w:val="0"/>
        <w:autoSpaceDE w:val="0"/>
        <w:autoSpaceDN w:val="0"/>
        <w:adjustRightInd w:val="0"/>
        <w:spacing w:before="100" w:after="100"/>
        <w:jc w:val="center"/>
        <w:rPr>
          <w:rFonts w:eastAsiaTheme="minorHAnsi"/>
          <w:color w:val="000000"/>
          <w:sz w:val="27"/>
          <w:szCs w:val="27"/>
          <w:lang w:eastAsia="en-US"/>
        </w:rPr>
      </w:pPr>
      <w:r w:rsidRPr="00A05A7D">
        <w:rPr>
          <w:rFonts w:eastAsiaTheme="minorHAnsi"/>
          <w:color w:val="000000"/>
          <w:lang w:eastAsia="en-US"/>
        </w:rPr>
        <w:t xml:space="preserve"> </w:t>
      </w:r>
      <w:r w:rsidRPr="00A05A7D">
        <w:rPr>
          <w:rFonts w:eastAsiaTheme="minorHAnsi"/>
          <w:b/>
          <w:bCs/>
          <w:color w:val="000000"/>
          <w:sz w:val="27"/>
          <w:szCs w:val="27"/>
          <w:lang w:eastAsia="en-US"/>
        </w:rPr>
        <w:t xml:space="preserve">CONTRACTOR EMPLOYEE NON-DISCLOSURE AGREEMENT </w:t>
      </w:r>
    </w:p>
    <w:p w:rsidR="00A05A7D" w:rsidRPr="00A05A7D" w:rsidRDefault="00A05A7D" w:rsidP="00A05A7D">
      <w:pPr>
        <w:widowControl/>
        <w:suppressAutoHyphens w:val="0"/>
        <w:autoSpaceDE w:val="0"/>
        <w:autoSpaceDN w:val="0"/>
        <w:adjustRightInd w:val="0"/>
        <w:rPr>
          <w:rFonts w:eastAsiaTheme="minorHAnsi"/>
          <w:color w:val="000000"/>
          <w:sz w:val="23"/>
          <w:szCs w:val="23"/>
          <w:lang w:eastAsia="en-US"/>
        </w:rPr>
      </w:pPr>
      <w:r w:rsidRPr="00A05A7D">
        <w:rPr>
          <w:rFonts w:eastAsiaTheme="minorHAnsi"/>
          <w:color w:val="000000"/>
          <w:sz w:val="23"/>
          <w:szCs w:val="23"/>
          <w:lang w:eastAsia="en-US"/>
        </w:rPr>
        <w:t>It is understood that as part of my duties under Contract No.</w:t>
      </w:r>
      <w:r w:rsidR="002A01AE">
        <w:rPr>
          <w:rFonts w:eastAsiaTheme="minorHAnsi"/>
          <w:color w:val="000000"/>
          <w:sz w:val="23"/>
          <w:szCs w:val="23"/>
          <w:lang w:eastAsia="en-US"/>
        </w:rPr>
        <w:t xml:space="preserve"> </w:t>
      </w:r>
      <w:r w:rsidR="00E51836">
        <w:rPr>
          <w:rFonts w:eastAsiaTheme="minorHAnsi"/>
          <w:b/>
          <w:i/>
          <w:color w:val="000000"/>
          <w:sz w:val="23"/>
          <w:szCs w:val="23"/>
          <w:lang w:eastAsia="en-US"/>
        </w:rPr>
        <w:t>NNH12CF39C</w:t>
      </w:r>
      <w:r w:rsidRPr="00A05A7D">
        <w:rPr>
          <w:rFonts w:eastAsiaTheme="minorHAnsi"/>
          <w:i/>
          <w:iCs/>
          <w:color w:val="3163FF"/>
          <w:sz w:val="23"/>
          <w:szCs w:val="23"/>
          <w:lang w:eastAsia="en-US"/>
        </w:rPr>
        <w:t xml:space="preserve">, </w:t>
      </w:r>
      <w:r w:rsidRPr="00A05A7D">
        <w:rPr>
          <w:rFonts w:eastAsiaTheme="minorHAnsi"/>
          <w:color w:val="000000"/>
          <w:sz w:val="23"/>
          <w:szCs w:val="23"/>
          <w:lang w:eastAsia="en-US"/>
        </w:rPr>
        <w:t xml:space="preserve">I may come in contact with Government procurement sensitive information or proprietary business information from other contractors (e.g., cost data). I, as a Government contractor, certify that I will not disclose, publish, divulge, release, or make known, in any manner or to any extent, to any individual other than an appropriate or authorized Government employee, the content of any procurement sensitive information provided during the course of my employment. I understand that for the purpose of this agreement, procurement sensitive information is to include procurement data, contract information, plans, strategies and any other information that may be deemed sensitive. </w:t>
      </w:r>
    </w:p>
    <w:p w:rsidR="00A05A7D" w:rsidRPr="00A05A7D" w:rsidRDefault="00A05A7D" w:rsidP="00A05A7D">
      <w:pPr>
        <w:widowControl/>
        <w:suppressAutoHyphens w:val="0"/>
        <w:autoSpaceDE w:val="0"/>
        <w:autoSpaceDN w:val="0"/>
        <w:adjustRightInd w:val="0"/>
        <w:spacing w:before="100" w:after="100"/>
        <w:rPr>
          <w:rFonts w:eastAsiaTheme="minorHAnsi"/>
          <w:color w:val="000000"/>
          <w:sz w:val="23"/>
          <w:szCs w:val="23"/>
          <w:lang w:eastAsia="en-US"/>
        </w:rPr>
      </w:pPr>
      <w:r w:rsidRPr="00A05A7D">
        <w:rPr>
          <w:rFonts w:eastAsiaTheme="minorHAnsi"/>
          <w:color w:val="000000"/>
          <w:sz w:val="23"/>
          <w:szCs w:val="23"/>
          <w:lang w:eastAsia="en-US"/>
        </w:rPr>
        <w:t xml:space="preserve">I further certify that I will use proprietary business information only for official purposes in the performance of Contract No. </w:t>
      </w:r>
      <w:r w:rsidR="00E51836">
        <w:rPr>
          <w:rFonts w:eastAsiaTheme="minorHAnsi"/>
          <w:b/>
          <w:i/>
          <w:color w:val="000000"/>
          <w:sz w:val="23"/>
          <w:szCs w:val="23"/>
          <w:lang w:eastAsia="en-US"/>
        </w:rPr>
        <w:t>NNH12CF39C</w:t>
      </w:r>
      <w:r w:rsidR="00D032F9">
        <w:rPr>
          <w:rFonts w:eastAsiaTheme="minorHAnsi"/>
          <w:b/>
          <w:i/>
          <w:sz w:val="23"/>
          <w:szCs w:val="23"/>
          <w:lang w:eastAsia="en-US"/>
        </w:rPr>
        <w:t>,</w:t>
      </w:r>
      <w:r w:rsidRPr="00A05A7D">
        <w:rPr>
          <w:rFonts w:eastAsiaTheme="minorHAnsi"/>
          <w:i/>
          <w:iCs/>
          <w:color w:val="3163FF"/>
          <w:sz w:val="23"/>
          <w:szCs w:val="23"/>
          <w:lang w:eastAsia="en-US"/>
        </w:rPr>
        <w:t xml:space="preserve"> </w:t>
      </w:r>
      <w:r w:rsidRPr="00A05A7D">
        <w:rPr>
          <w:rFonts w:eastAsiaTheme="minorHAnsi"/>
          <w:color w:val="000000"/>
          <w:sz w:val="23"/>
          <w:szCs w:val="23"/>
          <w:lang w:eastAsia="en-US"/>
        </w:rPr>
        <w:t xml:space="preserve">and will disclose such information only to those individuals who have a specific need to know in performance of their official Government duties. I hereby agree not to disclose to others any contractual information, including, but not limited to, proprietary information, trade secrets, </w:t>
      </w:r>
      <w:r w:rsidR="00D032F9" w:rsidRPr="00A05A7D">
        <w:rPr>
          <w:rFonts w:eastAsiaTheme="minorHAnsi"/>
          <w:color w:val="000000"/>
          <w:sz w:val="23"/>
          <w:szCs w:val="23"/>
          <w:lang w:eastAsia="en-US"/>
        </w:rPr>
        <w:t>and financial</w:t>
      </w:r>
      <w:r w:rsidRPr="00A05A7D">
        <w:rPr>
          <w:rFonts w:eastAsiaTheme="minorHAnsi"/>
          <w:color w:val="000000"/>
          <w:sz w:val="23"/>
          <w:szCs w:val="23"/>
          <w:lang w:eastAsia="en-US"/>
        </w:rPr>
        <w:t xml:space="preserve"> data, technical proposals which will be presented to me by the Contracting Officer or other Government Official. I agree that the described information is "inside information" and shall not be used for private gain by myself or another person, particularly one with whom I have family, business, or financial ties. For the purposes of this agreement, "inside information" means information obtained under Government authority which has not become part of the body of public information. I specifically will not disclose any such information to employees of my company or any other contractor employees who have not signed this agreement. I will take all reasonable precautions to prevent the unauthorized disclosure and use of such information. </w:t>
      </w:r>
    </w:p>
    <w:p w:rsidR="00A05A7D" w:rsidRPr="00A05A7D" w:rsidRDefault="00A05A7D" w:rsidP="00A05A7D">
      <w:pPr>
        <w:widowControl/>
        <w:pBdr>
          <w:bottom w:val="single" w:sz="12" w:space="1" w:color="auto"/>
        </w:pBdr>
        <w:suppressAutoHyphens w:val="0"/>
        <w:autoSpaceDE w:val="0"/>
        <w:autoSpaceDN w:val="0"/>
        <w:adjustRightInd w:val="0"/>
        <w:spacing w:before="100" w:after="100"/>
        <w:rPr>
          <w:rFonts w:eastAsiaTheme="minorHAnsi"/>
          <w:color w:val="3163FF"/>
          <w:sz w:val="23"/>
          <w:szCs w:val="23"/>
          <w:lang w:eastAsia="en-US"/>
        </w:rPr>
      </w:pPr>
      <w:r w:rsidRPr="00A05A7D">
        <w:rPr>
          <w:rFonts w:eastAsiaTheme="minorHAnsi"/>
          <w:color w:val="000000"/>
          <w:sz w:val="23"/>
          <w:szCs w:val="23"/>
          <w:lang w:eastAsia="en-US"/>
        </w:rPr>
        <w:t xml:space="preserve">I hereby certify that I have read the non-disclosure agreement described above and I am familiar with the directives and policies governing the disclosure of procurement sensitive information. I will fully and completely observe these directives and will not disclose such information to any unauthorized person, or use any information obtained for private use or gain at any time, including subsequent to the performance of duties under </w:t>
      </w:r>
      <w:r w:rsidR="00E51836">
        <w:rPr>
          <w:rFonts w:eastAsiaTheme="minorHAnsi"/>
          <w:sz w:val="23"/>
          <w:szCs w:val="23"/>
          <w:lang w:eastAsia="en-US"/>
        </w:rPr>
        <w:t xml:space="preserve">Digital Management Incorporated (DMI) and the NASA Contract No. </w:t>
      </w:r>
      <w:r w:rsidR="00E51836">
        <w:rPr>
          <w:rFonts w:eastAsiaTheme="minorHAnsi"/>
          <w:b/>
          <w:i/>
          <w:color w:val="000000"/>
          <w:sz w:val="23"/>
          <w:szCs w:val="23"/>
          <w:lang w:eastAsia="en-US"/>
        </w:rPr>
        <w:t>NNH12CF39C</w:t>
      </w:r>
      <w:r w:rsidR="00D032F9" w:rsidRPr="00A05A7D">
        <w:rPr>
          <w:rFonts w:eastAsiaTheme="minorHAnsi"/>
          <w:i/>
          <w:iCs/>
          <w:color w:val="3163FF"/>
          <w:sz w:val="23"/>
          <w:szCs w:val="23"/>
          <w:lang w:eastAsia="en-US"/>
        </w:rPr>
        <w:t>.</w:t>
      </w:r>
      <w:r w:rsidRPr="00A05A7D">
        <w:rPr>
          <w:rFonts w:eastAsiaTheme="minorHAnsi"/>
          <w:i/>
          <w:iCs/>
          <w:color w:val="3163FF"/>
          <w:sz w:val="23"/>
          <w:szCs w:val="23"/>
          <w:lang w:eastAsia="en-US"/>
        </w:rPr>
        <w:t xml:space="preserve"> </w:t>
      </w:r>
    </w:p>
    <w:p w:rsidR="00C659FF" w:rsidRDefault="00C659FF" w:rsidP="00A05A7D">
      <w:pPr>
        <w:contextualSpacing/>
        <w:rPr>
          <w:rFonts w:eastAsiaTheme="minorHAnsi"/>
          <w:color w:val="000000"/>
          <w:sz w:val="23"/>
          <w:szCs w:val="23"/>
          <w:lang w:eastAsia="en-US"/>
        </w:rPr>
      </w:pPr>
    </w:p>
    <w:p w:rsidR="00C659FF" w:rsidRDefault="00C659FF" w:rsidP="00A05A7D">
      <w:pPr>
        <w:contextualSpacing/>
        <w:rPr>
          <w:rFonts w:eastAsiaTheme="minorHAnsi"/>
          <w:color w:val="000000"/>
          <w:sz w:val="23"/>
          <w:szCs w:val="23"/>
          <w:lang w:eastAsia="en-US"/>
        </w:rPr>
      </w:pPr>
    </w:p>
    <w:p w:rsidR="00C659FF" w:rsidRDefault="00A05A7D" w:rsidP="00A05A7D">
      <w:pPr>
        <w:contextualSpacing/>
        <w:rPr>
          <w:rFonts w:eastAsiaTheme="minorHAnsi"/>
          <w:color w:val="000000"/>
          <w:sz w:val="23"/>
          <w:szCs w:val="23"/>
          <w:lang w:eastAsia="en-US"/>
        </w:rPr>
      </w:pPr>
      <w:r w:rsidRPr="00A05A7D">
        <w:rPr>
          <w:rFonts w:eastAsiaTheme="minorHAnsi"/>
          <w:color w:val="000000"/>
          <w:sz w:val="23"/>
          <w:szCs w:val="23"/>
          <w:lang w:eastAsia="en-US"/>
        </w:rPr>
        <w:t xml:space="preserve"> _________________________ _________________ </w:t>
      </w:r>
    </w:p>
    <w:p w:rsidR="00995DE6" w:rsidRDefault="00A05A7D" w:rsidP="00A05A7D">
      <w:pPr>
        <w:contextualSpacing/>
        <w:rPr>
          <w:rFonts w:eastAsiaTheme="minorHAnsi"/>
          <w:color w:val="000000"/>
          <w:sz w:val="23"/>
          <w:szCs w:val="23"/>
          <w:lang w:eastAsia="en-US"/>
        </w:rPr>
      </w:pPr>
      <w:r w:rsidRPr="00A05A7D">
        <w:rPr>
          <w:rFonts w:eastAsiaTheme="minorHAnsi"/>
          <w:color w:val="000000"/>
          <w:sz w:val="23"/>
          <w:szCs w:val="23"/>
          <w:lang w:eastAsia="en-US"/>
        </w:rPr>
        <w:t>NAME</w:t>
      </w:r>
      <w:r w:rsidR="00C659FF">
        <w:rPr>
          <w:rFonts w:eastAsiaTheme="minorHAnsi"/>
          <w:color w:val="000000"/>
          <w:sz w:val="23"/>
          <w:szCs w:val="23"/>
          <w:lang w:eastAsia="en-US"/>
        </w:rPr>
        <w:t xml:space="preserve"> </w:t>
      </w:r>
      <w:r w:rsidR="00D032F9">
        <w:rPr>
          <w:rFonts w:eastAsiaTheme="minorHAnsi"/>
          <w:color w:val="000000"/>
          <w:sz w:val="23"/>
          <w:szCs w:val="23"/>
          <w:lang w:eastAsia="en-US"/>
        </w:rPr>
        <w:t xml:space="preserve"> </w:t>
      </w:r>
      <w:r w:rsidRPr="00A05A7D">
        <w:rPr>
          <w:rFonts w:eastAsiaTheme="minorHAnsi"/>
          <w:color w:val="000000"/>
          <w:sz w:val="23"/>
          <w:szCs w:val="23"/>
          <w:lang w:eastAsia="en-US"/>
        </w:rPr>
        <w:t xml:space="preserve"> (Please Print) </w:t>
      </w:r>
    </w:p>
    <w:p w:rsidR="00C659FF" w:rsidRDefault="00C659FF" w:rsidP="00A05A7D">
      <w:pPr>
        <w:contextualSpacing/>
        <w:rPr>
          <w:rFonts w:eastAsiaTheme="minorHAnsi"/>
          <w:color w:val="000000"/>
          <w:sz w:val="23"/>
          <w:szCs w:val="23"/>
          <w:lang w:eastAsia="en-US"/>
        </w:rPr>
      </w:pPr>
    </w:p>
    <w:p w:rsidR="00C659FF" w:rsidRDefault="00C659FF" w:rsidP="00A05A7D">
      <w:pPr>
        <w:contextualSpacing/>
        <w:rPr>
          <w:rFonts w:eastAsiaTheme="minorHAnsi"/>
          <w:color w:val="000000"/>
          <w:sz w:val="23"/>
          <w:szCs w:val="23"/>
          <w:lang w:eastAsia="en-US"/>
        </w:rPr>
      </w:pPr>
      <w:r w:rsidRPr="00A05A7D">
        <w:rPr>
          <w:rFonts w:eastAsiaTheme="minorHAnsi"/>
          <w:color w:val="000000"/>
          <w:sz w:val="23"/>
          <w:szCs w:val="23"/>
          <w:lang w:eastAsia="en-US"/>
        </w:rPr>
        <w:t>_________________________ _________________</w:t>
      </w:r>
    </w:p>
    <w:p w:rsidR="00C659FF" w:rsidRDefault="00C659FF" w:rsidP="00A05A7D">
      <w:pPr>
        <w:contextualSpacing/>
        <w:rPr>
          <w:rFonts w:eastAsiaTheme="minorHAnsi"/>
          <w:color w:val="000000"/>
          <w:sz w:val="23"/>
          <w:szCs w:val="23"/>
          <w:lang w:eastAsia="en-US"/>
        </w:rPr>
      </w:pPr>
      <w:r>
        <w:rPr>
          <w:rFonts w:eastAsiaTheme="minorHAnsi"/>
          <w:color w:val="000000"/>
          <w:sz w:val="23"/>
          <w:szCs w:val="23"/>
          <w:lang w:eastAsia="en-US"/>
        </w:rPr>
        <w:t>Signature</w:t>
      </w:r>
    </w:p>
    <w:p w:rsidR="00C659FF" w:rsidRDefault="00C659FF" w:rsidP="00A05A7D">
      <w:pPr>
        <w:contextualSpacing/>
        <w:rPr>
          <w:rFonts w:eastAsiaTheme="minorHAnsi"/>
          <w:color w:val="000000"/>
          <w:sz w:val="23"/>
          <w:szCs w:val="23"/>
          <w:lang w:eastAsia="en-US"/>
        </w:rPr>
      </w:pPr>
    </w:p>
    <w:p w:rsidR="00C659FF" w:rsidRDefault="00C659FF" w:rsidP="00A05A7D">
      <w:pPr>
        <w:contextualSpacing/>
        <w:rPr>
          <w:rFonts w:eastAsiaTheme="minorHAnsi"/>
          <w:color w:val="000000"/>
          <w:sz w:val="23"/>
          <w:szCs w:val="23"/>
          <w:lang w:eastAsia="en-US"/>
        </w:rPr>
      </w:pPr>
      <w:r w:rsidRPr="00A05A7D">
        <w:rPr>
          <w:rFonts w:eastAsiaTheme="minorHAnsi"/>
          <w:color w:val="000000"/>
          <w:sz w:val="23"/>
          <w:szCs w:val="23"/>
          <w:lang w:eastAsia="en-US"/>
        </w:rPr>
        <w:t>_________________________ _________________</w:t>
      </w:r>
    </w:p>
    <w:p w:rsidR="00C659FF" w:rsidRPr="00CE6662" w:rsidRDefault="00C659FF" w:rsidP="00A05A7D">
      <w:pPr>
        <w:contextualSpacing/>
        <w:rPr>
          <w:rFonts w:ascii="Tahoma" w:hAnsi="Tahoma" w:cs="Tahoma"/>
          <w:b/>
          <w:sz w:val="22"/>
          <w:szCs w:val="22"/>
        </w:rPr>
      </w:pPr>
      <w:r>
        <w:rPr>
          <w:rFonts w:eastAsiaTheme="minorHAnsi"/>
          <w:color w:val="000000"/>
          <w:sz w:val="23"/>
          <w:szCs w:val="23"/>
          <w:lang w:eastAsia="en-US"/>
        </w:rPr>
        <w:t>Date</w:t>
      </w:r>
    </w:p>
    <w:sectPr w:rsidR="00C659FF" w:rsidRPr="00CE6662" w:rsidSect="00A7747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3D" w:rsidRDefault="0018283D" w:rsidP="00C67B12">
      <w:r>
        <w:separator/>
      </w:r>
    </w:p>
  </w:endnote>
  <w:endnote w:type="continuationSeparator" w:id="0">
    <w:p w:rsidR="0018283D" w:rsidRDefault="0018283D" w:rsidP="00C6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2" w:rsidRDefault="00D04DB2"/>
  <w:tbl>
    <w:tblPr>
      <w:tblW w:w="5000" w:type="pct"/>
      <w:tblBorders>
        <w:top w:val="single" w:sz="8" w:space="0" w:color="000000" w:themeColor="text1"/>
        <w:insideH w:val="single" w:sz="6" w:space="0" w:color="000000" w:themeColor="text1"/>
      </w:tblBorders>
      <w:tblLook w:val="04A0" w:firstRow="1" w:lastRow="0" w:firstColumn="1" w:lastColumn="0" w:noHBand="0" w:noVBand="1"/>
    </w:tblPr>
    <w:tblGrid>
      <w:gridCol w:w="1908"/>
      <w:gridCol w:w="6031"/>
      <w:gridCol w:w="1637"/>
    </w:tblGrid>
    <w:tr w:rsidR="00D04DB2" w:rsidRPr="00EA1101" w:rsidTr="00BF4345">
      <w:tc>
        <w:tcPr>
          <w:tcW w:w="996" w:type="pct"/>
        </w:tcPr>
        <w:p w:rsidR="00D04DB2" w:rsidRDefault="001F6B2C" w:rsidP="00BF4345">
          <w:pPr>
            <w:pStyle w:val="DMIFooterLeft"/>
            <w:ind w:left="-90"/>
          </w:pPr>
          <w:r>
            <w:fldChar w:fldCharType="begin"/>
          </w:r>
          <w:r>
            <w:instrText xml:space="preserve"> SAVEDATE  \@ "MMMM d, yyyy"  \* MERGEFORMAT </w:instrText>
          </w:r>
          <w:r>
            <w:fldChar w:fldCharType="separate"/>
          </w:r>
          <w:r>
            <w:rPr>
              <w:noProof/>
            </w:rPr>
            <w:t>July 15, 2013</w:t>
          </w:r>
          <w:r>
            <w:rPr>
              <w:noProof/>
            </w:rPr>
            <w:fldChar w:fldCharType="end"/>
          </w:r>
        </w:p>
        <w:p w:rsidR="00D04DB2" w:rsidRPr="0015195C" w:rsidRDefault="00D04DB2" w:rsidP="00BF4345">
          <w:pPr>
            <w:pStyle w:val="DMIFooterLeft"/>
            <w:ind w:left="-90"/>
          </w:pPr>
        </w:p>
      </w:tc>
      <w:tc>
        <w:tcPr>
          <w:tcW w:w="3149" w:type="pct"/>
        </w:tcPr>
        <w:p w:rsidR="00D04DB2" w:rsidRDefault="00D04DB2" w:rsidP="008C0B21">
          <w:pPr>
            <w:pStyle w:val="DMIFooterRight"/>
            <w:spacing w:before="120"/>
            <w:ind w:right="-86"/>
            <w:contextualSpacing/>
            <w:jc w:val="center"/>
          </w:pPr>
          <w:r>
            <w:t>Information in this document is for NASA and DMI HITSS use only.</w:t>
          </w:r>
        </w:p>
        <w:p w:rsidR="00D04DB2" w:rsidRDefault="00D04DB2" w:rsidP="008C0B21">
          <w:pPr>
            <w:pStyle w:val="DMIFooterRight"/>
            <w:spacing w:before="120"/>
            <w:ind w:right="-86"/>
            <w:contextualSpacing/>
            <w:jc w:val="center"/>
          </w:pPr>
          <w:r>
            <w:t>Printed copies are uncontrolled and may not reflect current version.</w:t>
          </w:r>
        </w:p>
      </w:tc>
      <w:tc>
        <w:tcPr>
          <w:tcW w:w="855" w:type="pct"/>
        </w:tcPr>
        <w:p w:rsidR="00D04DB2" w:rsidRDefault="00D04DB2" w:rsidP="00BF4345">
          <w:pPr>
            <w:pStyle w:val="DMIFooterRight"/>
            <w:ind w:right="-90"/>
          </w:pPr>
        </w:p>
        <w:p w:rsidR="00D04DB2" w:rsidRPr="00EA1101" w:rsidRDefault="00D04DB2" w:rsidP="00BF4345">
          <w:pPr>
            <w:pStyle w:val="DMIFooterRight"/>
            <w:ind w:right="-90"/>
          </w:pPr>
          <w:r w:rsidRPr="00EA1101">
            <w:t xml:space="preserve">Page </w:t>
          </w:r>
          <w:r w:rsidR="001F6B2C">
            <w:fldChar w:fldCharType="begin"/>
          </w:r>
          <w:r w:rsidR="001F6B2C">
            <w:instrText xml:space="preserve"> PAGE   \* MERGEFORMAT </w:instrText>
          </w:r>
          <w:r w:rsidR="001F6B2C">
            <w:fldChar w:fldCharType="separate"/>
          </w:r>
          <w:r w:rsidR="001F6B2C">
            <w:rPr>
              <w:noProof/>
            </w:rPr>
            <w:t>1</w:t>
          </w:r>
          <w:r w:rsidR="001F6B2C">
            <w:rPr>
              <w:noProof/>
            </w:rPr>
            <w:fldChar w:fldCharType="end"/>
          </w:r>
          <w:r w:rsidRPr="00EA1101">
            <w:t xml:space="preserve"> </w:t>
          </w:r>
        </w:p>
      </w:tc>
    </w:tr>
  </w:tbl>
  <w:p w:rsidR="00D04DB2" w:rsidRPr="00F11C67" w:rsidRDefault="00D04DB2" w:rsidP="00F11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3D" w:rsidRDefault="0018283D" w:rsidP="00C67B12">
      <w:r>
        <w:separator/>
      </w:r>
    </w:p>
  </w:footnote>
  <w:footnote w:type="continuationSeparator" w:id="0">
    <w:p w:rsidR="0018283D" w:rsidRDefault="0018283D" w:rsidP="00C67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2" w:rsidRPr="00CA2FB8" w:rsidRDefault="00D04DB2" w:rsidP="00D07CC0">
    <w:pPr>
      <w:pStyle w:val="Header"/>
      <w:tabs>
        <w:tab w:val="clear" w:pos="4680"/>
        <w:tab w:val="clear" w:pos="9360"/>
        <w:tab w:val="left" w:pos="9333"/>
      </w:tabs>
      <w:ind w:firstLine="2160"/>
      <w:rPr>
        <w:rFonts w:ascii="Tahoma" w:hAnsi="Tahoma" w:cs="Tahoma"/>
        <w:sz w:val="32"/>
        <w:szCs w:val="32"/>
      </w:rPr>
    </w:pPr>
    <w:r w:rsidRPr="00CA2FB8">
      <w:rPr>
        <w:noProof/>
        <w:sz w:val="32"/>
        <w:szCs w:val="32"/>
      </w:rPr>
      <w:drawing>
        <wp:anchor distT="0" distB="0" distL="114300" distR="114300" simplePos="0" relativeHeight="251660288" behindDoc="0" locked="1" layoutInCell="0" allowOverlap="1">
          <wp:simplePos x="0" y="0"/>
          <wp:positionH relativeFrom="page">
            <wp:posOffset>243205</wp:posOffset>
          </wp:positionH>
          <wp:positionV relativeFrom="page">
            <wp:posOffset>85725</wp:posOffset>
          </wp:positionV>
          <wp:extent cx="1236345" cy="672465"/>
          <wp:effectExtent l="19050" t="0" r="1905" b="0"/>
          <wp:wrapSquare wrapText="bothSides"/>
          <wp:docPr id="1" name="Picture 1" descr="DM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_Logo"/>
                  <pic:cNvPicPr>
                    <a:picLocks noChangeAspect="1" noChangeArrowheads="1"/>
                  </pic:cNvPicPr>
                </pic:nvPicPr>
                <pic:blipFill>
                  <a:blip r:embed="rId1" cstate="print"/>
                  <a:srcRect/>
                  <a:stretch>
                    <a:fillRect/>
                  </a:stretch>
                </pic:blipFill>
                <pic:spPr bwMode="auto">
                  <a:xfrm>
                    <a:off x="0" y="0"/>
                    <a:ext cx="1236345" cy="67246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6CFB"/>
    <w:multiLevelType w:val="hybridMultilevel"/>
    <w:tmpl w:val="306ACB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F7E98"/>
    <w:multiLevelType w:val="hybridMultilevel"/>
    <w:tmpl w:val="E6D29894"/>
    <w:lvl w:ilvl="0" w:tplc="BC98C42C">
      <w:start w:val="1"/>
      <w:numFmt w:val="decimal"/>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7C11"/>
    <w:multiLevelType w:val="hybridMultilevel"/>
    <w:tmpl w:val="109A2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067E0"/>
    <w:multiLevelType w:val="hybridMultilevel"/>
    <w:tmpl w:val="9FB6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26EC1"/>
    <w:multiLevelType w:val="hybridMultilevel"/>
    <w:tmpl w:val="506805B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C3468"/>
    <w:multiLevelType w:val="hybridMultilevel"/>
    <w:tmpl w:val="C622B4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9A5471"/>
    <w:multiLevelType w:val="hybridMultilevel"/>
    <w:tmpl w:val="741E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02DB8"/>
    <w:multiLevelType w:val="hybridMultilevel"/>
    <w:tmpl w:val="3FCE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7340B"/>
    <w:multiLevelType w:val="hybridMultilevel"/>
    <w:tmpl w:val="6380B372"/>
    <w:lvl w:ilvl="0" w:tplc="BC98C42C">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60EBC"/>
    <w:multiLevelType w:val="hybridMultilevel"/>
    <w:tmpl w:val="BC2C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856AB"/>
    <w:multiLevelType w:val="hybridMultilevel"/>
    <w:tmpl w:val="4664B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163144"/>
    <w:multiLevelType w:val="hybridMultilevel"/>
    <w:tmpl w:val="58A63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21432"/>
    <w:multiLevelType w:val="hybridMultilevel"/>
    <w:tmpl w:val="D86A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16E5E"/>
    <w:multiLevelType w:val="hybridMultilevel"/>
    <w:tmpl w:val="A5124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93156"/>
    <w:multiLevelType w:val="hybridMultilevel"/>
    <w:tmpl w:val="C26055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577E2"/>
    <w:multiLevelType w:val="hybridMultilevel"/>
    <w:tmpl w:val="E80EE3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DB29C5"/>
    <w:multiLevelType w:val="hybridMultilevel"/>
    <w:tmpl w:val="43F472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A40A28"/>
    <w:multiLevelType w:val="hybridMultilevel"/>
    <w:tmpl w:val="C1707A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BB693D"/>
    <w:multiLevelType w:val="hybridMultilevel"/>
    <w:tmpl w:val="ED8216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3A7258"/>
    <w:multiLevelType w:val="hybridMultilevel"/>
    <w:tmpl w:val="E0D2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03A6A"/>
    <w:multiLevelType w:val="hybridMultilevel"/>
    <w:tmpl w:val="6F66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CA614F"/>
    <w:multiLevelType w:val="hybridMultilevel"/>
    <w:tmpl w:val="CD409A5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1EF6B96"/>
    <w:multiLevelType w:val="hybridMultilevel"/>
    <w:tmpl w:val="6380B372"/>
    <w:lvl w:ilvl="0" w:tplc="BC98C42C">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66AEA"/>
    <w:multiLevelType w:val="hybridMultilevel"/>
    <w:tmpl w:val="6380B372"/>
    <w:lvl w:ilvl="0" w:tplc="BC98C42C">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94DB3"/>
    <w:multiLevelType w:val="hybridMultilevel"/>
    <w:tmpl w:val="321E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092A4A"/>
    <w:multiLevelType w:val="hybridMultilevel"/>
    <w:tmpl w:val="119E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2B5E11"/>
    <w:multiLevelType w:val="hybridMultilevel"/>
    <w:tmpl w:val="EB9C3F7A"/>
    <w:lvl w:ilvl="0" w:tplc="04090001">
      <w:start w:val="1"/>
      <w:numFmt w:val="bullet"/>
      <w:lvlText w:val=""/>
      <w:lvlJc w:val="left"/>
      <w:pPr>
        <w:ind w:left="1080" w:hanging="360"/>
      </w:pPr>
      <w:rPr>
        <w:rFonts w:ascii="Symbol" w:hAnsi="Symbol" w:hint="default"/>
        <w:b/>
        <w:i w:val="0"/>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F32F1F"/>
    <w:multiLevelType w:val="hybridMultilevel"/>
    <w:tmpl w:val="4434E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B54AC8"/>
    <w:multiLevelType w:val="hybridMultilevel"/>
    <w:tmpl w:val="2112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2"/>
  </w:num>
  <w:num w:numId="4">
    <w:abstractNumId w:val="5"/>
  </w:num>
  <w:num w:numId="5">
    <w:abstractNumId w:val="9"/>
  </w:num>
  <w:num w:numId="6">
    <w:abstractNumId w:val="17"/>
  </w:num>
  <w:num w:numId="7">
    <w:abstractNumId w:val="13"/>
  </w:num>
  <w:num w:numId="8">
    <w:abstractNumId w:val="20"/>
  </w:num>
  <w:num w:numId="9">
    <w:abstractNumId w:val="16"/>
  </w:num>
  <w:num w:numId="10">
    <w:abstractNumId w:val="3"/>
  </w:num>
  <w:num w:numId="11">
    <w:abstractNumId w:val="11"/>
  </w:num>
  <w:num w:numId="12">
    <w:abstractNumId w:val="28"/>
  </w:num>
  <w:num w:numId="13">
    <w:abstractNumId w:val="25"/>
  </w:num>
  <w:num w:numId="14">
    <w:abstractNumId w:val="14"/>
  </w:num>
  <w:num w:numId="15">
    <w:abstractNumId w:val="10"/>
  </w:num>
  <w:num w:numId="16">
    <w:abstractNumId w:val="6"/>
  </w:num>
  <w:num w:numId="17">
    <w:abstractNumId w:val="18"/>
  </w:num>
  <w:num w:numId="18">
    <w:abstractNumId w:val="4"/>
  </w:num>
  <w:num w:numId="19">
    <w:abstractNumId w:val="0"/>
  </w:num>
  <w:num w:numId="20">
    <w:abstractNumId w:val="15"/>
  </w:num>
  <w:num w:numId="21">
    <w:abstractNumId w:val="23"/>
  </w:num>
  <w:num w:numId="22">
    <w:abstractNumId w:val="8"/>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
  </w:num>
  <w:num w:numId="28">
    <w:abstractNumId w:val="26"/>
  </w:num>
  <w:num w:numId="29">
    <w:abstractNumId w:val="24"/>
  </w:num>
  <w:num w:numId="3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DF"/>
    <w:rsid w:val="00002D82"/>
    <w:rsid w:val="000070B1"/>
    <w:rsid w:val="00007712"/>
    <w:rsid w:val="00007D86"/>
    <w:rsid w:val="00015230"/>
    <w:rsid w:val="0002090D"/>
    <w:rsid w:val="00021342"/>
    <w:rsid w:val="00022547"/>
    <w:rsid w:val="00031A02"/>
    <w:rsid w:val="00034530"/>
    <w:rsid w:val="00034EFC"/>
    <w:rsid w:val="00041722"/>
    <w:rsid w:val="00042527"/>
    <w:rsid w:val="000466AA"/>
    <w:rsid w:val="00050491"/>
    <w:rsid w:val="00051547"/>
    <w:rsid w:val="00055407"/>
    <w:rsid w:val="000638BA"/>
    <w:rsid w:val="000670D5"/>
    <w:rsid w:val="000737AB"/>
    <w:rsid w:val="000744E5"/>
    <w:rsid w:val="00082DF9"/>
    <w:rsid w:val="00086AEF"/>
    <w:rsid w:val="00090F93"/>
    <w:rsid w:val="000958DE"/>
    <w:rsid w:val="00096B88"/>
    <w:rsid w:val="0009790A"/>
    <w:rsid w:val="000A401E"/>
    <w:rsid w:val="000A662F"/>
    <w:rsid w:val="000A727D"/>
    <w:rsid w:val="000B3D88"/>
    <w:rsid w:val="000B4F9D"/>
    <w:rsid w:val="000B733A"/>
    <w:rsid w:val="000C03FF"/>
    <w:rsid w:val="000C28EA"/>
    <w:rsid w:val="000C38F7"/>
    <w:rsid w:val="000C3FE4"/>
    <w:rsid w:val="000C7BA1"/>
    <w:rsid w:val="000D1D40"/>
    <w:rsid w:val="000D4CF1"/>
    <w:rsid w:val="000D63BB"/>
    <w:rsid w:val="000D7075"/>
    <w:rsid w:val="000E0B2F"/>
    <w:rsid w:val="000E134E"/>
    <w:rsid w:val="000E191B"/>
    <w:rsid w:val="000E4BF8"/>
    <w:rsid w:val="000F34BC"/>
    <w:rsid w:val="000F3891"/>
    <w:rsid w:val="000F3E45"/>
    <w:rsid w:val="000F49E6"/>
    <w:rsid w:val="000F4F0B"/>
    <w:rsid w:val="000F5BDD"/>
    <w:rsid w:val="000F686A"/>
    <w:rsid w:val="000F6DF1"/>
    <w:rsid w:val="00100BDB"/>
    <w:rsid w:val="001034F3"/>
    <w:rsid w:val="00104926"/>
    <w:rsid w:val="00104E0D"/>
    <w:rsid w:val="00107AE3"/>
    <w:rsid w:val="001142A5"/>
    <w:rsid w:val="00115C96"/>
    <w:rsid w:val="00120458"/>
    <w:rsid w:val="0012086A"/>
    <w:rsid w:val="00124850"/>
    <w:rsid w:val="001249E7"/>
    <w:rsid w:val="00127CB5"/>
    <w:rsid w:val="0013276C"/>
    <w:rsid w:val="00134C80"/>
    <w:rsid w:val="00144057"/>
    <w:rsid w:val="00144305"/>
    <w:rsid w:val="00145AE1"/>
    <w:rsid w:val="00145E8F"/>
    <w:rsid w:val="00146B68"/>
    <w:rsid w:val="0015268D"/>
    <w:rsid w:val="001572E8"/>
    <w:rsid w:val="00157E06"/>
    <w:rsid w:val="00161B36"/>
    <w:rsid w:val="00165073"/>
    <w:rsid w:val="00165215"/>
    <w:rsid w:val="0017413C"/>
    <w:rsid w:val="00174DEB"/>
    <w:rsid w:val="00176E30"/>
    <w:rsid w:val="001822F0"/>
    <w:rsid w:val="0018283D"/>
    <w:rsid w:val="0018417C"/>
    <w:rsid w:val="00184C30"/>
    <w:rsid w:val="0018771F"/>
    <w:rsid w:val="00190DBB"/>
    <w:rsid w:val="001940B8"/>
    <w:rsid w:val="001942FE"/>
    <w:rsid w:val="00195CB9"/>
    <w:rsid w:val="00195F23"/>
    <w:rsid w:val="001A1194"/>
    <w:rsid w:val="001A13D0"/>
    <w:rsid w:val="001A1D6E"/>
    <w:rsid w:val="001A40A6"/>
    <w:rsid w:val="001A40F4"/>
    <w:rsid w:val="001A4FA0"/>
    <w:rsid w:val="001A5C85"/>
    <w:rsid w:val="001A7716"/>
    <w:rsid w:val="001B0574"/>
    <w:rsid w:val="001B06D4"/>
    <w:rsid w:val="001B1F77"/>
    <w:rsid w:val="001B4D06"/>
    <w:rsid w:val="001B54F1"/>
    <w:rsid w:val="001B6694"/>
    <w:rsid w:val="001B6F0F"/>
    <w:rsid w:val="001C1461"/>
    <w:rsid w:val="001C28FF"/>
    <w:rsid w:val="001D1FC5"/>
    <w:rsid w:val="001D4D2B"/>
    <w:rsid w:val="001D6A7A"/>
    <w:rsid w:val="001E0A69"/>
    <w:rsid w:val="001E1737"/>
    <w:rsid w:val="001E372A"/>
    <w:rsid w:val="001E4958"/>
    <w:rsid w:val="001F00A0"/>
    <w:rsid w:val="001F0387"/>
    <w:rsid w:val="001F39A0"/>
    <w:rsid w:val="001F4814"/>
    <w:rsid w:val="001F6B2C"/>
    <w:rsid w:val="002009E5"/>
    <w:rsid w:val="00200AA2"/>
    <w:rsid w:val="00203987"/>
    <w:rsid w:val="00206793"/>
    <w:rsid w:val="00206D73"/>
    <w:rsid w:val="0020704C"/>
    <w:rsid w:val="00207CD0"/>
    <w:rsid w:val="0021585A"/>
    <w:rsid w:val="0021604B"/>
    <w:rsid w:val="00216562"/>
    <w:rsid w:val="00224708"/>
    <w:rsid w:val="00225905"/>
    <w:rsid w:val="002265E2"/>
    <w:rsid w:val="00227A92"/>
    <w:rsid w:val="00233940"/>
    <w:rsid w:val="00234176"/>
    <w:rsid w:val="00234696"/>
    <w:rsid w:val="00237EB6"/>
    <w:rsid w:val="0024272A"/>
    <w:rsid w:val="002640E6"/>
    <w:rsid w:val="0026643D"/>
    <w:rsid w:val="00270A20"/>
    <w:rsid w:val="00270FFF"/>
    <w:rsid w:val="002733AF"/>
    <w:rsid w:val="002744F4"/>
    <w:rsid w:val="00274B17"/>
    <w:rsid w:val="00275807"/>
    <w:rsid w:val="00275F4F"/>
    <w:rsid w:val="00277A6F"/>
    <w:rsid w:val="00281773"/>
    <w:rsid w:val="002825FD"/>
    <w:rsid w:val="00282D69"/>
    <w:rsid w:val="00287A6B"/>
    <w:rsid w:val="0029142D"/>
    <w:rsid w:val="00297470"/>
    <w:rsid w:val="002A01AE"/>
    <w:rsid w:val="002A19C7"/>
    <w:rsid w:val="002A5CF1"/>
    <w:rsid w:val="002B113E"/>
    <w:rsid w:val="002B304C"/>
    <w:rsid w:val="002B447E"/>
    <w:rsid w:val="002B4E11"/>
    <w:rsid w:val="002B504D"/>
    <w:rsid w:val="002C1255"/>
    <w:rsid w:val="002C1FEA"/>
    <w:rsid w:val="002C2137"/>
    <w:rsid w:val="002C79DC"/>
    <w:rsid w:val="002C7BD4"/>
    <w:rsid w:val="002D06FE"/>
    <w:rsid w:val="002D54C9"/>
    <w:rsid w:val="002D61AE"/>
    <w:rsid w:val="002D629A"/>
    <w:rsid w:val="002E080E"/>
    <w:rsid w:val="002E4815"/>
    <w:rsid w:val="002F0CC9"/>
    <w:rsid w:val="002F413A"/>
    <w:rsid w:val="002F5ECA"/>
    <w:rsid w:val="002F6624"/>
    <w:rsid w:val="002F686E"/>
    <w:rsid w:val="00302BEC"/>
    <w:rsid w:val="0030388D"/>
    <w:rsid w:val="00303B44"/>
    <w:rsid w:val="0030793C"/>
    <w:rsid w:val="00311C4E"/>
    <w:rsid w:val="00316873"/>
    <w:rsid w:val="00320F28"/>
    <w:rsid w:val="00323303"/>
    <w:rsid w:val="0032692A"/>
    <w:rsid w:val="0033099B"/>
    <w:rsid w:val="00333FEB"/>
    <w:rsid w:val="003423BE"/>
    <w:rsid w:val="003454D5"/>
    <w:rsid w:val="003502BE"/>
    <w:rsid w:val="003528A1"/>
    <w:rsid w:val="00353407"/>
    <w:rsid w:val="00355035"/>
    <w:rsid w:val="0035799D"/>
    <w:rsid w:val="003611CE"/>
    <w:rsid w:val="00363341"/>
    <w:rsid w:val="00363412"/>
    <w:rsid w:val="003652C9"/>
    <w:rsid w:val="003710C5"/>
    <w:rsid w:val="003763C5"/>
    <w:rsid w:val="003769A2"/>
    <w:rsid w:val="00381AA6"/>
    <w:rsid w:val="00383F12"/>
    <w:rsid w:val="00384829"/>
    <w:rsid w:val="0039006C"/>
    <w:rsid w:val="00390368"/>
    <w:rsid w:val="00390CC4"/>
    <w:rsid w:val="00390CE0"/>
    <w:rsid w:val="00391FFC"/>
    <w:rsid w:val="003955D3"/>
    <w:rsid w:val="003A577C"/>
    <w:rsid w:val="003B1A09"/>
    <w:rsid w:val="003B20D7"/>
    <w:rsid w:val="003B427F"/>
    <w:rsid w:val="003B535D"/>
    <w:rsid w:val="003B5C6A"/>
    <w:rsid w:val="003B640E"/>
    <w:rsid w:val="003B68FC"/>
    <w:rsid w:val="003C1F9C"/>
    <w:rsid w:val="003C41C0"/>
    <w:rsid w:val="003C48A5"/>
    <w:rsid w:val="003C640A"/>
    <w:rsid w:val="003C6B89"/>
    <w:rsid w:val="003D23B0"/>
    <w:rsid w:val="003E039B"/>
    <w:rsid w:val="003E62B3"/>
    <w:rsid w:val="003F3DD0"/>
    <w:rsid w:val="003F70C1"/>
    <w:rsid w:val="00404502"/>
    <w:rsid w:val="0040581A"/>
    <w:rsid w:val="00407C8E"/>
    <w:rsid w:val="004144DF"/>
    <w:rsid w:val="0041539B"/>
    <w:rsid w:val="00415412"/>
    <w:rsid w:val="0041591B"/>
    <w:rsid w:val="00415DF6"/>
    <w:rsid w:val="00424988"/>
    <w:rsid w:val="0042573B"/>
    <w:rsid w:val="00425DEB"/>
    <w:rsid w:val="00426AAD"/>
    <w:rsid w:val="004270DD"/>
    <w:rsid w:val="004274CF"/>
    <w:rsid w:val="004318A3"/>
    <w:rsid w:val="004326E7"/>
    <w:rsid w:val="00435DCB"/>
    <w:rsid w:val="004360D5"/>
    <w:rsid w:val="00436E7B"/>
    <w:rsid w:val="0044008A"/>
    <w:rsid w:val="004400CC"/>
    <w:rsid w:val="00440161"/>
    <w:rsid w:val="0044067F"/>
    <w:rsid w:val="00445B4F"/>
    <w:rsid w:val="00446117"/>
    <w:rsid w:val="0045269D"/>
    <w:rsid w:val="00456FA7"/>
    <w:rsid w:val="00457646"/>
    <w:rsid w:val="00457839"/>
    <w:rsid w:val="00457FE2"/>
    <w:rsid w:val="00463DD7"/>
    <w:rsid w:val="004665AC"/>
    <w:rsid w:val="00471028"/>
    <w:rsid w:val="004725A7"/>
    <w:rsid w:val="004728F6"/>
    <w:rsid w:val="00475A1D"/>
    <w:rsid w:val="0048039F"/>
    <w:rsid w:val="004809C7"/>
    <w:rsid w:val="004837FE"/>
    <w:rsid w:val="004856C5"/>
    <w:rsid w:val="004863D4"/>
    <w:rsid w:val="00486FC5"/>
    <w:rsid w:val="004A280D"/>
    <w:rsid w:val="004A35C2"/>
    <w:rsid w:val="004A6130"/>
    <w:rsid w:val="004A61B9"/>
    <w:rsid w:val="004A6721"/>
    <w:rsid w:val="004B520C"/>
    <w:rsid w:val="004B660A"/>
    <w:rsid w:val="004B7B8B"/>
    <w:rsid w:val="004C06E4"/>
    <w:rsid w:val="004C1806"/>
    <w:rsid w:val="004C356B"/>
    <w:rsid w:val="004D0499"/>
    <w:rsid w:val="004D3713"/>
    <w:rsid w:val="004D53C6"/>
    <w:rsid w:val="004D6674"/>
    <w:rsid w:val="004E24BC"/>
    <w:rsid w:val="004E2DB3"/>
    <w:rsid w:val="004E6801"/>
    <w:rsid w:val="004E6FA9"/>
    <w:rsid w:val="004F0167"/>
    <w:rsid w:val="004F1F8C"/>
    <w:rsid w:val="004F32CE"/>
    <w:rsid w:val="004F4868"/>
    <w:rsid w:val="004F561E"/>
    <w:rsid w:val="004F7D31"/>
    <w:rsid w:val="00501C78"/>
    <w:rsid w:val="0050447F"/>
    <w:rsid w:val="00504D77"/>
    <w:rsid w:val="00513B18"/>
    <w:rsid w:val="005156D4"/>
    <w:rsid w:val="005232E8"/>
    <w:rsid w:val="00523B54"/>
    <w:rsid w:val="00524437"/>
    <w:rsid w:val="00526A55"/>
    <w:rsid w:val="00532443"/>
    <w:rsid w:val="00533AFB"/>
    <w:rsid w:val="005352AB"/>
    <w:rsid w:val="005367F4"/>
    <w:rsid w:val="0053685B"/>
    <w:rsid w:val="00537774"/>
    <w:rsid w:val="0054033F"/>
    <w:rsid w:val="0054289F"/>
    <w:rsid w:val="005466FC"/>
    <w:rsid w:val="00555307"/>
    <w:rsid w:val="0055596F"/>
    <w:rsid w:val="00560781"/>
    <w:rsid w:val="00561337"/>
    <w:rsid w:val="00564B07"/>
    <w:rsid w:val="00565E0E"/>
    <w:rsid w:val="00566AA6"/>
    <w:rsid w:val="00573BCF"/>
    <w:rsid w:val="005749F6"/>
    <w:rsid w:val="0057579B"/>
    <w:rsid w:val="00581C88"/>
    <w:rsid w:val="005828CE"/>
    <w:rsid w:val="00592AB4"/>
    <w:rsid w:val="005A6B9F"/>
    <w:rsid w:val="005B3A1D"/>
    <w:rsid w:val="005B42A0"/>
    <w:rsid w:val="005C30BD"/>
    <w:rsid w:val="005C4079"/>
    <w:rsid w:val="005D27CA"/>
    <w:rsid w:val="005D2D88"/>
    <w:rsid w:val="005D4C51"/>
    <w:rsid w:val="005D640A"/>
    <w:rsid w:val="005E002E"/>
    <w:rsid w:val="005E00A4"/>
    <w:rsid w:val="005E08E5"/>
    <w:rsid w:val="005E2A09"/>
    <w:rsid w:val="005F185A"/>
    <w:rsid w:val="00603933"/>
    <w:rsid w:val="00603E1E"/>
    <w:rsid w:val="00606233"/>
    <w:rsid w:val="00611E5A"/>
    <w:rsid w:val="00612757"/>
    <w:rsid w:val="00615019"/>
    <w:rsid w:val="006151A6"/>
    <w:rsid w:val="0061568A"/>
    <w:rsid w:val="0062520C"/>
    <w:rsid w:val="00627D9C"/>
    <w:rsid w:val="00630728"/>
    <w:rsid w:val="006310F0"/>
    <w:rsid w:val="006325F0"/>
    <w:rsid w:val="00632E52"/>
    <w:rsid w:val="006343BE"/>
    <w:rsid w:val="00636BDF"/>
    <w:rsid w:val="00636FFA"/>
    <w:rsid w:val="00640DD7"/>
    <w:rsid w:val="00641578"/>
    <w:rsid w:val="00644CA4"/>
    <w:rsid w:val="006645F4"/>
    <w:rsid w:val="00664EE2"/>
    <w:rsid w:val="00670AE7"/>
    <w:rsid w:val="00672FBF"/>
    <w:rsid w:val="00676F1B"/>
    <w:rsid w:val="00682CE7"/>
    <w:rsid w:val="006877AF"/>
    <w:rsid w:val="006951F7"/>
    <w:rsid w:val="006A2330"/>
    <w:rsid w:val="006B0F10"/>
    <w:rsid w:val="006B5783"/>
    <w:rsid w:val="006B5A3C"/>
    <w:rsid w:val="006C1606"/>
    <w:rsid w:val="006C45D1"/>
    <w:rsid w:val="006C4711"/>
    <w:rsid w:val="006C4B46"/>
    <w:rsid w:val="006C7AF5"/>
    <w:rsid w:val="006C7D1B"/>
    <w:rsid w:val="006D1FEC"/>
    <w:rsid w:val="006D3BB6"/>
    <w:rsid w:val="006D7C00"/>
    <w:rsid w:val="006D7C21"/>
    <w:rsid w:val="006E048C"/>
    <w:rsid w:val="006E0DE1"/>
    <w:rsid w:val="006E2494"/>
    <w:rsid w:val="006E39DD"/>
    <w:rsid w:val="006E50F9"/>
    <w:rsid w:val="006E7CE1"/>
    <w:rsid w:val="006F135A"/>
    <w:rsid w:val="006F5D49"/>
    <w:rsid w:val="006F795B"/>
    <w:rsid w:val="007001EC"/>
    <w:rsid w:val="0070126B"/>
    <w:rsid w:val="00705B0D"/>
    <w:rsid w:val="0070780C"/>
    <w:rsid w:val="0071172B"/>
    <w:rsid w:val="00711CA5"/>
    <w:rsid w:val="00713B35"/>
    <w:rsid w:val="00714371"/>
    <w:rsid w:val="00714B94"/>
    <w:rsid w:val="00715DB5"/>
    <w:rsid w:val="007220E0"/>
    <w:rsid w:val="0072338A"/>
    <w:rsid w:val="00723878"/>
    <w:rsid w:val="00723F61"/>
    <w:rsid w:val="00731969"/>
    <w:rsid w:val="007340A9"/>
    <w:rsid w:val="007378C4"/>
    <w:rsid w:val="00737CE9"/>
    <w:rsid w:val="007410BC"/>
    <w:rsid w:val="007414D1"/>
    <w:rsid w:val="00741C96"/>
    <w:rsid w:val="00744775"/>
    <w:rsid w:val="0074527A"/>
    <w:rsid w:val="007464D5"/>
    <w:rsid w:val="007558F0"/>
    <w:rsid w:val="00760512"/>
    <w:rsid w:val="0076247A"/>
    <w:rsid w:val="007649FA"/>
    <w:rsid w:val="0076525C"/>
    <w:rsid w:val="0076587D"/>
    <w:rsid w:val="00773140"/>
    <w:rsid w:val="00781E6E"/>
    <w:rsid w:val="00784591"/>
    <w:rsid w:val="00787896"/>
    <w:rsid w:val="007901B9"/>
    <w:rsid w:val="00792E7B"/>
    <w:rsid w:val="007930BA"/>
    <w:rsid w:val="007968CB"/>
    <w:rsid w:val="007A299A"/>
    <w:rsid w:val="007A2DF6"/>
    <w:rsid w:val="007A4D8F"/>
    <w:rsid w:val="007A4E28"/>
    <w:rsid w:val="007A5A0F"/>
    <w:rsid w:val="007A6186"/>
    <w:rsid w:val="007A7B63"/>
    <w:rsid w:val="007B0249"/>
    <w:rsid w:val="007B7222"/>
    <w:rsid w:val="007C092E"/>
    <w:rsid w:val="007C1842"/>
    <w:rsid w:val="007C202E"/>
    <w:rsid w:val="007C5375"/>
    <w:rsid w:val="007C55DA"/>
    <w:rsid w:val="007C75D1"/>
    <w:rsid w:val="007D1555"/>
    <w:rsid w:val="007D2EEC"/>
    <w:rsid w:val="007E15F4"/>
    <w:rsid w:val="007E1933"/>
    <w:rsid w:val="007E1986"/>
    <w:rsid w:val="007E2136"/>
    <w:rsid w:val="007E33E8"/>
    <w:rsid w:val="007E37D8"/>
    <w:rsid w:val="007E3FF0"/>
    <w:rsid w:val="007E786A"/>
    <w:rsid w:val="007F0481"/>
    <w:rsid w:val="007F118E"/>
    <w:rsid w:val="007F1BA5"/>
    <w:rsid w:val="0080595C"/>
    <w:rsid w:val="008133F2"/>
    <w:rsid w:val="00821ADF"/>
    <w:rsid w:val="00824EC8"/>
    <w:rsid w:val="00826F8F"/>
    <w:rsid w:val="00831250"/>
    <w:rsid w:val="008329DC"/>
    <w:rsid w:val="00842799"/>
    <w:rsid w:val="00843212"/>
    <w:rsid w:val="008508B4"/>
    <w:rsid w:val="008529A0"/>
    <w:rsid w:val="00852D08"/>
    <w:rsid w:val="008537CF"/>
    <w:rsid w:val="00855F70"/>
    <w:rsid w:val="008674E8"/>
    <w:rsid w:val="00872021"/>
    <w:rsid w:val="00876C1E"/>
    <w:rsid w:val="00877683"/>
    <w:rsid w:val="008806D8"/>
    <w:rsid w:val="008813D1"/>
    <w:rsid w:val="008819C5"/>
    <w:rsid w:val="00883945"/>
    <w:rsid w:val="00884D38"/>
    <w:rsid w:val="00884DF2"/>
    <w:rsid w:val="00886016"/>
    <w:rsid w:val="00887BC3"/>
    <w:rsid w:val="00887BD4"/>
    <w:rsid w:val="00887E3B"/>
    <w:rsid w:val="0089103D"/>
    <w:rsid w:val="008942F8"/>
    <w:rsid w:val="00895D24"/>
    <w:rsid w:val="00896C9D"/>
    <w:rsid w:val="00897D57"/>
    <w:rsid w:val="008A0BF1"/>
    <w:rsid w:val="008A2169"/>
    <w:rsid w:val="008A4F79"/>
    <w:rsid w:val="008A5E58"/>
    <w:rsid w:val="008B1828"/>
    <w:rsid w:val="008B28FE"/>
    <w:rsid w:val="008B485F"/>
    <w:rsid w:val="008B52F0"/>
    <w:rsid w:val="008B7F0E"/>
    <w:rsid w:val="008C0A08"/>
    <w:rsid w:val="008C0B21"/>
    <w:rsid w:val="008C17E6"/>
    <w:rsid w:val="008C1DBB"/>
    <w:rsid w:val="008C55DA"/>
    <w:rsid w:val="008C6B70"/>
    <w:rsid w:val="008D154C"/>
    <w:rsid w:val="008D1B26"/>
    <w:rsid w:val="008D763D"/>
    <w:rsid w:val="008E4A02"/>
    <w:rsid w:val="008E7766"/>
    <w:rsid w:val="008E7CC0"/>
    <w:rsid w:val="008F4581"/>
    <w:rsid w:val="009038C9"/>
    <w:rsid w:val="00906DFF"/>
    <w:rsid w:val="00910A27"/>
    <w:rsid w:val="009253A0"/>
    <w:rsid w:val="00925DEC"/>
    <w:rsid w:val="0092652D"/>
    <w:rsid w:val="00932B11"/>
    <w:rsid w:val="00932B99"/>
    <w:rsid w:val="0093364E"/>
    <w:rsid w:val="00936788"/>
    <w:rsid w:val="0094216C"/>
    <w:rsid w:val="0094407C"/>
    <w:rsid w:val="009440BC"/>
    <w:rsid w:val="00945A7C"/>
    <w:rsid w:val="00946C9F"/>
    <w:rsid w:val="009471E6"/>
    <w:rsid w:val="00947B17"/>
    <w:rsid w:val="00952138"/>
    <w:rsid w:val="00953692"/>
    <w:rsid w:val="009553AB"/>
    <w:rsid w:val="009700A7"/>
    <w:rsid w:val="0097012B"/>
    <w:rsid w:val="009723AD"/>
    <w:rsid w:val="009740D6"/>
    <w:rsid w:val="00975E8E"/>
    <w:rsid w:val="00977C24"/>
    <w:rsid w:val="00982488"/>
    <w:rsid w:val="0098279C"/>
    <w:rsid w:val="00984974"/>
    <w:rsid w:val="00985D53"/>
    <w:rsid w:val="00985D8E"/>
    <w:rsid w:val="00992723"/>
    <w:rsid w:val="00992934"/>
    <w:rsid w:val="00993073"/>
    <w:rsid w:val="00995DE6"/>
    <w:rsid w:val="009A00F9"/>
    <w:rsid w:val="009A3D1B"/>
    <w:rsid w:val="009A4D99"/>
    <w:rsid w:val="009A7C06"/>
    <w:rsid w:val="009A7D70"/>
    <w:rsid w:val="009B05FE"/>
    <w:rsid w:val="009B4DF2"/>
    <w:rsid w:val="009B645D"/>
    <w:rsid w:val="009C1D8D"/>
    <w:rsid w:val="009C320E"/>
    <w:rsid w:val="009C3E13"/>
    <w:rsid w:val="009D0D2B"/>
    <w:rsid w:val="009D0D5A"/>
    <w:rsid w:val="009D230E"/>
    <w:rsid w:val="009E2465"/>
    <w:rsid w:val="009E297B"/>
    <w:rsid w:val="009E3E54"/>
    <w:rsid w:val="009E424C"/>
    <w:rsid w:val="009E5EE9"/>
    <w:rsid w:val="009E6C68"/>
    <w:rsid w:val="009F3A67"/>
    <w:rsid w:val="009F57EA"/>
    <w:rsid w:val="009F5921"/>
    <w:rsid w:val="00A01899"/>
    <w:rsid w:val="00A05A7D"/>
    <w:rsid w:val="00A12821"/>
    <w:rsid w:val="00A15666"/>
    <w:rsid w:val="00A15EFF"/>
    <w:rsid w:val="00A160CA"/>
    <w:rsid w:val="00A2092C"/>
    <w:rsid w:val="00A23355"/>
    <w:rsid w:val="00A244DE"/>
    <w:rsid w:val="00A3165F"/>
    <w:rsid w:val="00A32619"/>
    <w:rsid w:val="00A36D31"/>
    <w:rsid w:val="00A41E13"/>
    <w:rsid w:val="00A45BBF"/>
    <w:rsid w:val="00A5060C"/>
    <w:rsid w:val="00A513EA"/>
    <w:rsid w:val="00A51F11"/>
    <w:rsid w:val="00A54AE3"/>
    <w:rsid w:val="00A73CA9"/>
    <w:rsid w:val="00A752F5"/>
    <w:rsid w:val="00A7665F"/>
    <w:rsid w:val="00A77472"/>
    <w:rsid w:val="00A82F5D"/>
    <w:rsid w:val="00A8584E"/>
    <w:rsid w:val="00A872AA"/>
    <w:rsid w:val="00A87E14"/>
    <w:rsid w:val="00A9188A"/>
    <w:rsid w:val="00A93900"/>
    <w:rsid w:val="00A93DBF"/>
    <w:rsid w:val="00A9419C"/>
    <w:rsid w:val="00A97B91"/>
    <w:rsid w:val="00AA0F70"/>
    <w:rsid w:val="00AA3B6E"/>
    <w:rsid w:val="00AA641A"/>
    <w:rsid w:val="00AB030B"/>
    <w:rsid w:val="00AB6FA0"/>
    <w:rsid w:val="00AC082C"/>
    <w:rsid w:val="00AC09CA"/>
    <w:rsid w:val="00AC3047"/>
    <w:rsid w:val="00AC3819"/>
    <w:rsid w:val="00AC3DA1"/>
    <w:rsid w:val="00AC6807"/>
    <w:rsid w:val="00AD1B89"/>
    <w:rsid w:val="00AD63AE"/>
    <w:rsid w:val="00AD6AA3"/>
    <w:rsid w:val="00AE0F73"/>
    <w:rsid w:val="00AE10D0"/>
    <w:rsid w:val="00AE10EE"/>
    <w:rsid w:val="00AE3577"/>
    <w:rsid w:val="00AE4900"/>
    <w:rsid w:val="00AE4F9B"/>
    <w:rsid w:val="00AE64EC"/>
    <w:rsid w:val="00AF219A"/>
    <w:rsid w:val="00AF2A5F"/>
    <w:rsid w:val="00B00406"/>
    <w:rsid w:val="00B03C94"/>
    <w:rsid w:val="00B07F7A"/>
    <w:rsid w:val="00B10FB2"/>
    <w:rsid w:val="00B16431"/>
    <w:rsid w:val="00B179D8"/>
    <w:rsid w:val="00B25770"/>
    <w:rsid w:val="00B30E11"/>
    <w:rsid w:val="00B335E2"/>
    <w:rsid w:val="00B35FAE"/>
    <w:rsid w:val="00B449B1"/>
    <w:rsid w:val="00B45001"/>
    <w:rsid w:val="00B46D99"/>
    <w:rsid w:val="00B52B05"/>
    <w:rsid w:val="00B56E01"/>
    <w:rsid w:val="00B579DD"/>
    <w:rsid w:val="00B6296B"/>
    <w:rsid w:val="00B63D27"/>
    <w:rsid w:val="00B6592B"/>
    <w:rsid w:val="00B65A4C"/>
    <w:rsid w:val="00B672E5"/>
    <w:rsid w:val="00B714A3"/>
    <w:rsid w:val="00B72AF8"/>
    <w:rsid w:val="00B74710"/>
    <w:rsid w:val="00B77398"/>
    <w:rsid w:val="00B77C52"/>
    <w:rsid w:val="00B805D7"/>
    <w:rsid w:val="00B81383"/>
    <w:rsid w:val="00B83CCD"/>
    <w:rsid w:val="00B84E52"/>
    <w:rsid w:val="00B859AE"/>
    <w:rsid w:val="00B87283"/>
    <w:rsid w:val="00B92CFE"/>
    <w:rsid w:val="00B9352E"/>
    <w:rsid w:val="00B93C18"/>
    <w:rsid w:val="00B97276"/>
    <w:rsid w:val="00BA3759"/>
    <w:rsid w:val="00BA4230"/>
    <w:rsid w:val="00BA62F8"/>
    <w:rsid w:val="00BA75F3"/>
    <w:rsid w:val="00BB03FC"/>
    <w:rsid w:val="00BB07D3"/>
    <w:rsid w:val="00BB0E2B"/>
    <w:rsid w:val="00BC57F8"/>
    <w:rsid w:val="00BC64F9"/>
    <w:rsid w:val="00BC6A97"/>
    <w:rsid w:val="00BC6BE9"/>
    <w:rsid w:val="00BD14F8"/>
    <w:rsid w:val="00BD2BD9"/>
    <w:rsid w:val="00BD2EA1"/>
    <w:rsid w:val="00BD61F6"/>
    <w:rsid w:val="00BE1BA8"/>
    <w:rsid w:val="00BE205D"/>
    <w:rsid w:val="00BE6872"/>
    <w:rsid w:val="00BF4345"/>
    <w:rsid w:val="00BF68D9"/>
    <w:rsid w:val="00BF7BC6"/>
    <w:rsid w:val="00BF7EAD"/>
    <w:rsid w:val="00C036E6"/>
    <w:rsid w:val="00C03B0F"/>
    <w:rsid w:val="00C05794"/>
    <w:rsid w:val="00C10220"/>
    <w:rsid w:val="00C1242D"/>
    <w:rsid w:val="00C17C05"/>
    <w:rsid w:val="00C20A6B"/>
    <w:rsid w:val="00C2679D"/>
    <w:rsid w:val="00C26829"/>
    <w:rsid w:val="00C278CF"/>
    <w:rsid w:val="00C302B8"/>
    <w:rsid w:val="00C32670"/>
    <w:rsid w:val="00C33A3A"/>
    <w:rsid w:val="00C33A41"/>
    <w:rsid w:val="00C436C2"/>
    <w:rsid w:val="00C44B05"/>
    <w:rsid w:val="00C45E48"/>
    <w:rsid w:val="00C475C9"/>
    <w:rsid w:val="00C55348"/>
    <w:rsid w:val="00C56191"/>
    <w:rsid w:val="00C6573A"/>
    <w:rsid w:val="00C659FF"/>
    <w:rsid w:val="00C66210"/>
    <w:rsid w:val="00C67B12"/>
    <w:rsid w:val="00C70472"/>
    <w:rsid w:val="00C70FDF"/>
    <w:rsid w:val="00C76929"/>
    <w:rsid w:val="00C827D0"/>
    <w:rsid w:val="00C8286A"/>
    <w:rsid w:val="00C84F32"/>
    <w:rsid w:val="00C87CD5"/>
    <w:rsid w:val="00C901EA"/>
    <w:rsid w:val="00C92AF0"/>
    <w:rsid w:val="00C93575"/>
    <w:rsid w:val="00C96DBA"/>
    <w:rsid w:val="00CA03C9"/>
    <w:rsid w:val="00CA2FB8"/>
    <w:rsid w:val="00CA6A6A"/>
    <w:rsid w:val="00CA7B8B"/>
    <w:rsid w:val="00CB5844"/>
    <w:rsid w:val="00CC0BCE"/>
    <w:rsid w:val="00CC122C"/>
    <w:rsid w:val="00CC2230"/>
    <w:rsid w:val="00CC2B20"/>
    <w:rsid w:val="00CC54F3"/>
    <w:rsid w:val="00CC7985"/>
    <w:rsid w:val="00CD01BE"/>
    <w:rsid w:val="00CD7008"/>
    <w:rsid w:val="00CE030C"/>
    <w:rsid w:val="00CE4438"/>
    <w:rsid w:val="00CE5B16"/>
    <w:rsid w:val="00CE6662"/>
    <w:rsid w:val="00CE7054"/>
    <w:rsid w:val="00CF1E81"/>
    <w:rsid w:val="00CF5887"/>
    <w:rsid w:val="00D004C9"/>
    <w:rsid w:val="00D00AD3"/>
    <w:rsid w:val="00D032F9"/>
    <w:rsid w:val="00D0488A"/>
    <w:rsid w:val="00D04DB2"/>
    <w:rsid w:val="00D07B73"/>
    <w:rsid w:val="00D07CC0"/>
    <w:rsid w:val="00D10A88"/>
    <w:rsid w:val="00D134F7"/>
    <w:rsid w:val="00D15D95"/>
    <w:rsid w:val="00D219A1"/>
    <w:rsid w:val="00D226CB"/>
    <w:rsid w:val="00D22DA8"/>
    <w:rsid w:val="00D24288"/>
    <w:rsid w:val="00D24C6B"/>
    <w:rsid w:val="00D27604"/>
    <w:rsid w:val="00D2762E"/>
    <w:rsid w:val="00D31162"/>
    <w:rsid w:val="00D31D0A"/>
    <w:rsid w:val="00D31D3A"/>
    <w:rsid w:val="00D3261C"/>
    <w:rsid w:val="00D331C3"/>
    <w:rsid w:val="00D34EB4"/>
    <w:rsid w:val="00D36278"/>
    <w:rsid w:val="00D36A08"/>
    <w:rsid w:val="00D42FDA"/>
    <w:rsid w:val="00D43279"/>
    <w:rsid w:val="00D46ED7"/>
    <w:rsid w:val="00D47A3F"/>
    <w:rsid w:val="00D526F8"/>
    <w:rsid w:val="00D56A0D"/>
    <w:rsid w:val="00D57DEB"/>
    <w:rsid w:val="00D60EBE"/>
    <w:rsid w:val="00D65313"/>
    <w:rsid w:val="00D66324"/>
    <w:rsid w:val="00D70ABA"/>
    <w:rsid w:val="00D7251A"/>
    <w:rsid w:val="00D73935"/>
    <w:rsid w:val="00D757FE"/>
    <w:rsid w:val="00D81CCC"/>
    <w:rsid w:val="00D828AE"/>
    <w:rsid w:val="00D92B7F"/>
    <w:rsid w:val="00D931A4"/>
    <w:rsid w:val="00D974F5"/>
    <w:rsid w:val="00D976B9"/>
    <w:rsid w:val="00DA2B4B"/>
    <w:rsid w:val="00DA5C7D"/>
    <w:rsid w:val="00DB1DD0"/>
    <w:rsid w:val="00DB28C0"/>
    <w:rsid w:val="00DB356C"/>
    <w:rsid w:val="00DB3624"/>
    <w:rsid w:val="00DB3FF4"/>
    <w:rsid w:val="00DB6411"/>
    <w:rsid w:val="00DC3135"/>
    <w:rsid w:val="00DC415C"/>
    <w:rsid w:val="00DC45C3"/>
    <w:rsid w:val="00DC56FC"/>
    <w:rsid w:val="00DC6349"/>
    <w:rsid w:val="00DD2253"/>
    <w:rsid w:val="00DD53A9"/>
    <w:rsid w:val="00DD544E"/>
    <w:rsid w:val="00DE14D0"/>
    <w:rsid w:val="00DE1778"/>
    <w:rsid w:val="00DE3EAC"/>
    <w:rsid w:val="00DF0721"/>
    <w:rsid w:val="00DF2A3D"/>
    <w:rsid w:val="00DF512A"/>
    <w:rsid w:val="00DF62B8"/>
    <w:rsid w:val="00DF6C90"/>
    <w:rsid w:val="00E0170B"/>
    <w:rsid w:val="00E02049"/>
    <w:rsid w:val="00E03461"/>
    <w:rsid w:val="00E05354"/>
    <w:rsid w:val="00E063C2"/>
    <w:rsid w:val="00E11368"/>
    <w:rsid w:val="00E115AF"/>
    <w:rsid w:val="00E20B2E"/>
    <w:rsid w:val="00E26979"/>
    <w:rsid w:val="00E27E38"/>
    <w:rsid w:val="00E32032"/>
    <w:rsid w:val="00E320AD"/>
    <w:rsid w:val="00E365D8"/>
    <w:rsid w:val="00E37B51"/>
    <w:rsid w:val="00E42321"/>
    <w:rsid w:val="00E42DB3"/>
    <w:rsid w:val="00E435BD"/>
    <w:rsid w:val="00E435C7"/>
    <w:rsid w:val="00E457E7"/>
    <w:rsid w:val="00E464D7"/>
    <w:rsid w:val="00E5156A"/>
    <w:rsid w:val="00E51836"/>
    <w:rsid w:val="00E5201B"/>
    <w:rsid w:val="00E62738"/>
    <w:rsid w:val="00E62CE8"/>
    <w:rsid w:val="00E743C5"/>
    <w:rsid w:val="00E74FD0"/>
    <w:rsid w:val="00E76C27"/>
    <w:rsid w:val="00E81E9E"/>
    <w:rsid w:val="00E827E0"/>
    <w:rsid w:val="00E83357"/>
    <w:rsid w:val="00E85BB1"/>
    <w:rsid w:val="00E85E68"/>
    <w:rsid w:val="00E87482"/>
    <w:rsid w:val="00E91490"/>
    <w:rsid w:val="00E93058"/>
    <w:rsid w:val="00E97C91"/>
    <w:rsid w:val="00EA5807"/>
    <w:rsid w:val="00EA7B97"/>
    <w:rsid w:val="00EB28D3"/>
    <w:rsid w:val="00EB400D"/>
    <w:rsid w:val="00EB5F3B"/>
    <w:rsid w:val="00EC1605"/>
    <w:rsid w:val="00EC410A"/>
    <w:rsid w:val="00EC519F"/>
    <w:rsid w:val="00EC5771"/>
    <w:rsid w:val="00ED4DE9"/>
    <w:rsid w:val="00ED537F"/>
    <w:rsid w:val="00EE2F3F"/>
    <w:rsid w:val="00EE3A3C"/>
    <w:rsid w:val="00EE44FD"/>
    <w:rsid w:val="00EE65E3"/>
    <w:rsid w:val="00EF1134"/>
    <w:rsid w:val="00EF2E93"/>
    <w:rsid w:val="00EF4FD4"/>
    <w:rsid w:val="00EF562B"/>
    <w:rsid w:val="00EF6971"/>
    <w:rsid w:val="00F00201"/>
    <w:rsid w:val="00F01BB3"/>
    <w:rsid w:val="00F020F7"/>
    <w:rsid w:val="00F069CB"/>
    <w:rsid w:val="00F07624"/>
    <w:rsid w:val="00F11C67"/>
    <w:rsid w:val="00F12FBB"/>
    <w:rsid w:val="00F22F7F"/>
    <w:rsid w:val="00F23542"/>
    <w:rsid w:val="00F306CA"/>
    <w:rsid w:val="00F30AB5"/>
    <w:rsid w:val="00F3121C"/>
    <w:rsid w:val="00F31A79"/>
    <w:rsid w:val="00F32E6F"/>
    <w:rsid w:val="00F339D6"/>
    <w:rsid w:val="00F35827"/>
    <w:rsid w:val="00F422DD"/>
    <w:rsid w:val="00F42E3B"/>
    <w:rsid w:val="00F5076C"/>
    <w:rsid w:val="00F507DB"/>
    <w:rsid w:val="00F52DC1"/>
    <w:rsid w:val="00F54866"/>
    <w:rsid w:val="00F54EC4"/>
    <w:rsid w:val="00F57D52"/>
    <w:rsid w:val="00F60996"/>
    <w:rsid w:val="00F62936"/>
    <w:rsid w:val="00F6369A"/>
    <w:rsid w:val="00F655F8"/>
    <w:rsid w:val="00F771E0"/>
    <w:rsid w:val="00F774EC"/>
    <w:rsid w:val="00F82998"/>
    <w:rsid w:val="00F9001D"/>
    <w:rsid w:val="00F90145"/>
    <w:rsid w:val="00F908C1"/>
    <w:rsid w:val="00F94493"/>
    <w:rsid w:val="00F963BC"/>
    <w:rsid w:val="00F96F87"/>
    <w:rsid w:val="00F9730D"/>
    <w:rsid w:val="00FA3289"/>
    <w:rsid w:val="00FA389F"/>
    <w:rsid w:val="00FA7DF5"/>
    <w:rsid w:val="00FB05BC"/>
    <w:rsid w:val="00FB0710"/>
    <w:rsid w:val="00FB24D7"/>
    <w:rsid w:val="00FB3793"/>
    <w:rsid w:val="00FB39EF"/>
    <w:rsid w:val="00FB590E"/>
    <w:rsid w:val="00FB6180"/>
    <w:rsid w:val="00FB762A"/>
    <w:rsid w:val="00FC2417"/>
    <w:rsid w:val="00FC4451"/>
    <w:rsid w:val="00FC597F"/>
    <w:rsid w:val="00FD0099"/>
    <w:rsid w:val="00FD1734"/>
    <w:rsid w:val="00FD6020"/>
    <w:rsid w:val="00FD695D"/>
    <w:rsid w:val="00FD697E"/>
    <w:rsid w:val="00FD71D9"/>
    <w:rsid w:val="00FE3221"/>
    <w:rsid w:val="00FE363C"/>
    <w:rsid w:val="00FE7306"/>
    <w:rsid w:val="00FF6C3E"/>
    <w:rsid w:val="00FF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E6"/>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1">
    <w:name w:val="heading 1"/>
    <w:basedOn w:val="Normal"/>
    <w:next w:val="Normal"/>
    <w:link w:val="Heading1Char"/>
    <w:uiPriority w:val="9"/>
    <w:qFormat/>
    <w:rsid w:val="00031A02"/>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031A02"/>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995DE6"/>
    <w:pPr>
      <w:keepNext/>
      <w:jc w:val="center"/>
      <w:outlineLvl w:val="2"/>
    </w:pPr>
    <w:rPr>
      <w:b/>
    </w:rPr>
  </w:style>
  <w:style w:type="paragraph" w:styleId="Heading4">
    <w:name w:val="heading 4"/>
    <w:basedOn w:val="Normal"/>
    <w:next w:val="Normal"/>
    <w:link w:val="Heading4Char"/>
    <w:uiPriority w:val="9"/>
    <w:unhideWhenUsed/>
    <w:qFormat/>
    <w:rsid w:val="00031A02"/>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67B12"/>
    <w:pPr>
      <w:widowControl/>
      <w:tabs>
        <w:tab w:val="center" w:pos="4680"/>
        <w:tab w:val="right" w:pos="9360"/>
      </w:tabs>
      <w:suppressAutoHyphens w:val="0"/>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C67B12"/>
  </w:style>
  <w:style w:type="paragraph" w:styleId="Footer">
    <w:name w:val="footer"/>
    <w:basedOn w:val="Normal"/>
    <w:link w:val="FooterChar"/>
    <w:uiPriority w:val="99"/>
    <w:semiHidden/>
    <w:unhideWhenUsed/>
    <w:rsid w:val="00C67B12"/>
    <w:pPr>
      <w:widowControl/>
      <w:tabs>
        <w:tab w:val="center" w:pos="4680"/>
        <w:tab w:val="right" w:pos="9360"/>
      </w:tabs>
      <w:suppressAutoHyphens w:val="0"/>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C67B12"/>
  </w:style>
  <w:style w:type="paragraph" w:styleId="ListParagraph">
    <w:name w:val="List Paragraph"/>
    <w:basedOn w:val="Normal"/>
    <w:uiPriority w:val="34"/>
    <w:qFormat/>
    <w:rsid w:val="0050447F"/>
    <w:pPr>
      <w:widowControl/>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050491"/>
    <w:rPr>
      <w:sz w:val="16"/>
      <w:szCs w:val="16"/>
    </w:rPr>
  </w:style>
  <w:style w:type="paragraph" w:styleId="CommentText">
    <w:name w:val="annotation text"/>
    <w:basedOn w:val="Normal"/>
    <w:link w:val="CommentTextChar"/>
    <w:uiPriority w:val="99"/>
    <w:semiHidden/>
    <w:unhideWhenUsed/>
    <w:rsid w:val="00050491"/>
    <w:pPr>
      <w:widowControl/>
      <w:suppressAutoHyphens w:val="0"/>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050491"/>
    <w:rPr>
      <w:sz w:val="20"/>
      <w:szCs w:val="20"/>
    </w:rPr>
  </w:style>
  <w:style w:type="paragraph" w:styleId="CommentSubject">
    <w:name w:val="annotation subject"/>
    <w:basedOn w:val="CommentText"/>
    <w:next w:val="CommentText"/>
    <w:link w:val="CommentSubjectChar"/>
    <w:uiPriority w:val="99"/>
    <w:semiHidden/>
    <w:unhideWhenUsed/>
    <w:rsid w:val="00050491"/>
    <w:rPr>
      <w:b/>
      <w:bCs/>
    </w:rPr>
  </w:style>
  <w:style w:type="character" w:customStyle="1" w:styleId="CommentSubjectChar">
    <w:name w:val="Comment Subject Char"/>
    <w:basedOn w:val="CommentTextChar"/>
    <w:link w:val="CommentSubject"/>
    <w:uiPriority w:val="99"/>
    <w:semiHidden/>
    <w:rsid w:val="00050491"/>
    <w:rPr>
      <w:b/>
      <w:bCs/>
      <w:sz w:val="20"/>
      <w:szCs w:val="20"/>
    </w:rPr>
  </w:style>
  <w:style w:type="paragraph" w:styleId="BalloonText">
    <w:name w:val="Balloon Text"/>
    <w:basedOn w:val="Normal"/>
    <w:link w:val="BalloonTextChar"/>
    <w:uiPriority w:val="99"/>
    <w:semiHidden/>
    <w:unhideWhenUsed/>
    <w:rsid w:val="00050491"/>
    <w:pPr>
      <w:widowControl/>
      <w:suppressAutoHyphens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50491"/>
    <w:rPr>
      <w:rFonts w:ascii="Tahoma" w:hAnsi="Tahoma" w:cs="Tahoma"/>
      <w:sz w:val="16"/>
      <w:szCs w:val="16"/>
    </w:rPr>
  </w:style>
  <w:style w:type="character" w:customStyle="1" w:styleId="Heading1Char">
    <w:name w:val="Heading 1 Char"/>
    <w:basedOn w:val="DefaultParagraphFont"/>
    <w:link w:val="Heading1"/>
    <w:uiPriority w:val="9"/>
    <w:rsid w:val="00031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1A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31A02"/>
    <w:rPr>
      <w:rFonts w:asciiTheme="majorHAnsi" w:eastAsiaTheme="majorEastAsia" w:hAnsiTheme="majorHAnsi" w:cstheme="majorBidi"/>
      <w:b/>
      <w:bCs/>
      <w:i/>
      <w:iCs/>
      <w:color w:val="4F81BD" w:themeColor="accent1"/>
    </w:rPr>
  </w:style>
  <w:style w:type="table" w:customStyle="1" w:styleId="LightGrid-Accent11">
    <w:name w:val="Light Grid - Accent 11"/>
    <w:basedOn w:val="TableNormal"/>
    <w:uiPriority w:val="62"/>
    <w:rsid w:val="00BC6A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List1-Accent11">
    <w:name w:val="Medium List 1 - Accent 11"/>
    <w:basedOn w:val="TableNormal"/>
    <w:uiPriority w:val="65"/>
    <w:rsid w:val="009C1D8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1">
    <w:name w:val="Colorful Grid Accent 1"/>
    <w:basedOn w:val="TableNormal"/>
    <w:uiPriority w:val="73"/>
    <w:rsid w:val="009C1D8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1">
    <w:name w:val="Light List - Accent 11"/>
    <w:basedOn w:val="TableNormal"/>
    <w:uiPriority w:val="61"/>
    <w:rsid w:val="009C1D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9C1D8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985D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1">
    <w:name w:val="Medium Shading 2 - Accent 11"/>
    <w:basedOn w:val="TableNormal"/>
    <w:uiPriority w:val="64"/>
    <w:rsid w:val="00985D5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E827E0"/>
    <w:rPr>
      <w:color w:val="0000FF" w:themeColor="hyperlink"/>
      <w:u w:val="single"/>
    </w:rPr>
  </w:style>
  <w:style w:type="character" w:customStyle="1" w:styleId="Heading3Char">
    <w:name w:val="Heading 3 Char"/>
    <w:basedOn w:val="DefaultParagraphFont"/>
    <w:link w:val="Heading3"/>
    <w:rsid w:val="00995DE6"/>
    <w:rPr>
      <w:rFonts w:ascii="Times New Roman" w:eastAsia="Arial Unicode MS" w:hAnsi="Times New Roman" w:cs="Times New Roman"/>
      <w:b/>
      <w:sz w:val="24"/>
      <w:szCs w:val="24"/>
      <w:lang w:eastAsia="en-PH"/>
    </w:rPr>
  </w:style>
  <w:style w:type="paragraph" w:customStyle="1" w:styleId="DMIFooterLeft">
    <w:name w:val="DMI Footer Left"/>
    <w:basedOn w:val="Normal"/>
    <w:uiPriority w:val="2"/>
    <w:rsid w:val="00F11C67"/>
    <w:pPr>
      <w:widowControl/>
      <w:suppressAutoHyphens w:val="0"/>
    </w:pPr>
    <w:rPr>
      <w:rFonts w:ascii="Arial" w:eastAsiaTheme="minorHAnsi" w:hAnsi="Arial" w:cstheme="minorBidi"/>
      <w:sz w:val="16"/>
      <w:szCs w:val="22"/>
      <w:lang w:eastAsia="en-US"/>
    </w:rPr>
  </w:style>
  <w:style w:type="paragraph" w:customStyle="1" w:styleId="DMIFooterRight">
    <w:name w:val="DMI Footer Right"/>
    <w:basedOn w:val="Normal"/>
    <w:uiPriority w:val="2"/>
    <w:rsid w:val="00F11C67"/>
    <w:pPr>
      <w:widowControl/>
      <w:tabs>
        <w:tab w:val="right" w:pos="9360"/>
      </w:tabs>
      <w:suppressAutoHyphens w:val="0"/>
      <w:jc w:val="right"/>
    </w:pPr>
    <w:rPr>
      <w:rFonts w:ascii="Arial" w:eastAsiaTheme="minorHAnsi" w:hAnsi="Arial" w:cstheme="minorBidi"/>
      <w:sz w:val="16"/>
      <w:szCs w:val="16"/>
      <w:lang w:eastAsia="en-US"/>
    </w:rPr>
  </w:style>
  <w:style w:type="paragraph" w:styleId="PlainText">
    <w:name w:val="Plain Text"/>
    <w:basedOn w:val="Normal"/>
    <w:link w:val="PlainTextChar"/>
    <w:uiPriority w:val="99"/>
    <w:semiHidden/>
    <w:unhideWhenUsed/>
    <w:rsid w:val="00A3165F"/>
    <w:pPr>
      <w:widowControl/>
      <w:suppressAutoHyphens w:val="0"/>
    </w:pPr>
    <w:rPr>
      <w:rFonts w:ascii="Cambria" w:eastAsiaTheme="minorHAnsi" w:hAnsi="Cambria"/>
      <w:sz w:val="21"/>
      <w:szCs w:val="21"/>
      <w:lang w:eastAsia="en-US"/>
    </w:rPr>
  </w:style>
  <w:style w:type="character" w:customStyle="1" w:styleId="PlainTextChar">
    <w:name w:val="Plain Text Char"/>
    <w:basedOn w:val="DefaultParagraphFont"/>
    <w:link w:val="PlainText"/>
    <w:uiPriority w:val="99"/>
    <w:semiHidden/>
    <w:rsid w:val="00A3165F"/>
    <w:rPr>
      <w:rFonts w:ascii="Cambria" w:hAnsi="Cambria" w:cs="Times New Roman"/>
      <w:sz w:val="21"/>
      <w:szCs w:val="21"/>
    </w:rPr>
  </w:style>
  <w:style w:type="character" w:customStyle="1" w:styleId="titletext">
    <w:name w:val="titletext"/>
    <w:basedOn w:val="DefaultParagraphFont"/>
    <w:rsid w:val="004837FE"/>
  </w:style>
  <w:style w:type="paragraph" w:customStyle="1" w:styleId="Default">
    <w:name w:val="Default"/>
    <w:rsid w:val="00A05A7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E6"/>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1">
    <w:name w:val="heading 1"/>
    <w:basedOn w:val="Normal"/>
    <w:next w:val="Normal"/>
    <w:link w:val="Heading1Char"/>
    <w:uiPriority w:val="9"/>
    <w:qFormat/>
    <w:rsid w:val="00031A02"/>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031A02"/>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995DE6"/>
    <w:pPr>
      <w:keepNext/>
      <w:jc w:val="center"/>
      <w:outlineLvl w:val="2"/>
    </w:pPr>
    <w:rPr>
      <w:b/>
    </w:rPr>
  </w:style>
  <w:style w:type="paragraph" w:styleId="Heading4">
    <w:name w:val="heading 4"/>
    <w:basedOn w:val="Normal"/>
    <w:next w:val="Normal"/>
    <w:link w:val="Heading4Char"/>
    <w:uiPriority w:val="9"/>
    <w:unhideWhenUsed/>
    <w:qFormat/>
    <w:rsid w:val="00031A02"/>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67B12"/>
    <w:pPr>
      <w:widowControl/>
      <w:tabs>
        <w:tab w:val="center" w:pos="4680"/>
        <w:tab w:val="right" w:pos="9360"/>
      </w:tabs>
      <w:suppressAutoHyphens w:val="0"/>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C67B12"/>
  </w:style>
  <w:style w:type="paragraph" w:styleId="Footer">
    <w:name w:val="footer"/>
    <w:basedOn w:val="Normal"/>
    <w:link w:val="FooterChar"/>
    <w:uiPriority w:val="99"/>
    <w:semiHidden/>
    <w:unhideWhenUsed/>
    <w:rsid w:val="00C67B12"/>
    <w:pPr>
      <w:widowControl/>
      <w:tabs>
        <w:tab w:val="center" w:pos="4680"/>
        <w:tab w:val="right" w:pos="9360"/>
      </w:tabs>
      <w:suppressAutoHyphens w:val="0"/>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C67B12"/>
  </w:style>
  <w:style w:type="paragraph" w:styleId="ListParagraph">
    <w:name w:val="List Paragraph"/>
    <w:basedOn w:val="Normal"/>
    <w:uiPriority w:val="34"/>
    <w:qFormat/>
    <w:rsid w:val="0050447F"/>
    <w:pPr>
      <w:widowControl/>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050491"/>
    <w:rPr>
      <w:sz w:val="16"/>
      <w:szCs w:val="16"/>
    </w:rPr>
  </w:style>
  <w:style w:type="paragraph" w:styleId="CommentText">
    <w:name w:val="annotation text"/>
    <w:basedOn w:val="Normal"/>
    <w:link w:val="CommentTextChar"/>
    <w:uiPriority w:val="99"/>
    <w:semiHidden/>
    <w:unhideWhenUsed/>
    <w:rsid w:val="00050491"/>
    <w:pPr>
      <w:widowControl/>
      <w:suppressAutoHyphens w:val="0"/>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050491"/>
    <w:rPr>
      <w:sz w:val="20"/>
      <w:szCs w:val="20"/>
    </w:rPr>
  </w:style>
  <w:style w:type="paragraph" w:styleId="CommentSubject">
    <w:name w:val="annotation subject"/>
    <w:basedOn w:val="CommentText"/>
    <w:next w:val="CommentText"/>
    <w:link w:val="CommentSubjectChar"/>
    <w:uiPriority w:val="99"/>
    <w:semiHidden/>
    <w:unhideWhenUsed/>
    <w:rsid w:val="00050491"/>
    <w:rPr>
      <w:b/>
      <w:bCs/>
    </w:rPr>
  </w:style>
  <w:style w:type="character" w:customStyle="1" w:styleId="CommentSubjectChar">
    <w:name w:val="Comment Subject Char"/>
    <w:basedOn w:val="CommentTextChar"/>
    <w:link w:val="CommentSubject"/>
    <w:uiPriority w:val="99"/>
    <w:semiHidden/>
    <w:rsid w:val="00050491"/>
    <w:rPr>
      <w:b/>
      <w:bCs/>
      <w:sz w:val="20"/>
      <w:szCs w:val="20"/>
    </w:rPr>
  </w:style>
  <w:style w:type="paragraph" w:styleId="BalloonText">
    <w:name w:val="Balloon Text"/>
    <w:basedOn w:val="Normal"/>
    <w:link w:val="BalloonTextChar"/>
    <w:uiPriority w:val="99"/>
    <w:semiHidden/>
    <w:unhideWhenUsed/>
    <w:rsid w:val="00050491"/>
    <w:pPr>
      <w:widowControl/>
      <w:suppressAutoHyphens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50491"/>
    <w:rPr>
      <w:rFonts w:ascii="Tahoma" w:hAnsi="Tahoma" w:cs="Tahoma"/>
      <w:sz w:val="16"/>
      <w:szCs w:val="16"/>
    </w:rPr>
  </w:style>
  <w:style w:type="character" w:customStyle="1" w:styleId="Heading1Char">
    <w:name w:val="Heading 1 Char"/>
    <w:basedOn w:val="DefaultParagraphFont"/>
    <w:link w:val="Heading1"/>
    <w:uiPriority w:val="9"/>
    <w:rsid w:val="00031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1A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31A02"/>
    <w:rPr>
      <w:rFonts w:asciiTheme="majorHAnsi" w:eastAsiaTheme="majorEastAsia" w:hAnsiTheme="majorHAnsi" w:cstheme="majorBidi"/>
      <w:b/>
      <w:bCs/>
      <w:i/>
      <w:iCs/>
      <w:color w:val="4F81BD" w:themeColor="accent1"/>
    </w:rPr>
  </w:style>
  <w:style w:type="table" w:customStyle="1" w:styleId="LightGrid-Accent11">
    <w:name w:val="Light Grid - Accent 11"/>
    <w:basedOn w:val="TableNormal"/>
    <w:uiPriority w:val="62"/>
    <w:rsid w:val="00BC6A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List1-Accent11">
    <w:name w:val="Medium List 1 - Accent 11"/>
    <w:basedOn w:val="TableNormal"/>
    <w:uiPriority w:val="65"/>
    <w:rsid w:val="009C1D8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1">
    <w:name w:val="Colorful Grid Accent 1"/>
    <w:basedOn w:val="TableNormal"/>
    <w:uiPriority w:val="73"/>
    <w:rsid w:val="009C1D8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1">
    <w:name w:val="Light List - Accent 11"/>
    <w:basedOn w:val="TableNormal"/>
    <w:uiPriority w:val="61"/>
    <w:rsid w:val="009C1D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9C1D8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985D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1">
    <w:name w:val="Medium Shading 2 - Accent 11"/>
    <w:basedOn w:val="TableNormal"/>
    <w:uiPriority w:val="64"/>
    <w:rsid w:val="00985D5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E827E0"/>
    <w:rPr>
      <w:color w:val="0000FF" w:themeColor="hyperlink"/>
      <w:u w:val="single"/>
    </w:rPr>
  </w:style>
  <w:style w:type="character" w:customStyle="1" w:styleId="Heading3Char">
    <w:name w:val="Heading 3 Char"/>
    <w:basedOn w:val="DefaultParagraphFont"/>
    <w:link w:val="Heading3"/>
    <w:rsid w:val="00995DE6"/>
    <w:rPr>
      <w:rFonts w:ascii="Times New Roman" w:eastAsia="Arial Unicode MS" w:hAnsi="Times New Roman" w:cs="Times New Roman"/>
      <w:b/>
      <w:sz w:val="24"/>
      <w:szCs w:val="24"/>
      <w:lang w:eastAsia="en-PH"/>
    </w:rPr>
  </w:style>
  <w:style w:type="paragraph" w:customStyle="1" w:styleId="DMIFooterLeft">
    <w:name w:val="DMI Footer Left"/>
    <w:basedOn w:val="Normal"/>
    <w:uiPriority w:val="2"/>
    <w:rsid w:val="00F11C67"/>
    <w:pPr>
      <w:widowControl/>
      <w:suppressAutoHyphens w:val="0"/>
    </w:pPr>
    <w:rPr>
      <w:rFonts w:ascii="Arial" w:eastAsiaTheme="minorHAnsi" w:hAnsi="Arial" w:cstheme="minorBidi"/>
      <w:sz w:val="16"/>
      <w:szCs w:val="22"/>
      <w:lang w:eastAsia="en-US"/>
    </w:rPr>
  </w:style>
  <w:style w:type="paragraph" w:customStyle="1" w:styleId="DMIFooterRight">
    <w:name w:val="DMI Footer Right"/>
    <w:basedOn w:val="Normal"/>
    <w:uiPriority w:val="2"/>
    <w:rsid w:val="00F11C67"/>
    <w:pPr>
      <w:widowControl/>
      <w:tabs>
        <w:tab w:val="right" w:pos="9360"/>
      </w:tabs>
      <w:suppressAutoHyphens w:val="0"/>
      <w:jc w:val="right"/>
    </w:pPr>
    <w:rPr>
      <w:rFonts w:ascii="Arial" w:eastAsiaTheme="minorHAnsi" w:hAnsi="Arial" w:cstheme="minorBidi"/>
      <w:sz w:val="16"/>
      <w:szCs w:val="16"/>
      <w:lang w:eastAsia="en-US"/>
    </w:rPr>
  </w:style>
  <w:style w:type="paragraph" w:styleId="PlainText">
    <w:name w:val="Plain Text"/>
    <w:basedOn w:val="Normal"/>
    <w:link w:val="PlainTextChar"/>
    <w:uiPriority w:val="99"/>
    <w:semiHidden/>
    <w:unhideWhenUsed/>
    <w:rsid w:val="00A3165F"/>
    <w:pPr>
      <w:widowControl/>
      <w:suppressAutoHyphens w:val="0"/>
    </w:pPr>
    <w:rPr>
      <w:rFonts w:ascii="Cambria" w:eastAsiaTheme="minorHAnsi" w:hAnsi="Cambria"/>
      <w:sz w:val="21"/>
      <w:szCs w:val="21"/>
      <w:lang w:eastAsia="en-US"/>
    </w:rPr>
  </w:style>
  <w:style w:type="character" w:customStyle="1" w:styleId="PlainTextChar">
    <w:name w:val="Plain Text Char"/>
    <w:basedOn w:val="DefaultParagraphFont"/>
    <w:link w:val="PlainText"/>
    <w:uiPriority w:val="99"/>
    <w:semiHidden/>
    <w:rsid w:val="00A3165F"/>
    <w:rPr>
      <w:rFonts w:ascii="Cambria" w:hAnsi="Cambria" w:cs="Times New Roman"/>
      <w:sz w:val="21"/>
      <w:szCs w:val="21"/>
    </w:rPr>
  </w:style>
  <w:style w:type="character" w:customStyle="1" w:styleId="titletext">
    <w:name w:val="titletext"/>
    <w:basedOn w:val="DefaultParagraphFont"/>
    <w:rsid w:val="004837FE"/>
  </w:style>
  <w:style w:type="paragraph" w:customStyle="1" w:styleId="Default">
    <w:name w:val="Default"/>
    <w:rsid w:val="00A05A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6142">
      <w:bodyDiv w:val="1"/>
      <w:marLeft w:val="0"/>
      <w:marRight w:val="0"/>
      <w:marTop w:val="0"/>
      <w:marBottom w:val="0"/>
      <w:divBdr>
        <w:top w:val="none" w:sz="0" w:space="0" w:color="auto"/>
        <w:left w:val="none" w:sz="0" w:space="0" w:color="auto"/>
        <w:bottom w:val="none" w:sz="0" w:space="0" w:color="auto"/>
        <w:right w:val="none" w:sz="0" w:space="0" w:color="auto"/>
      </w:divBdr>
    </w:div>
    <w:div w:id="161240096">
      <w:bodyDiv w:val="1"/>
      <w:marLeft w:val="0"/>
      <w:marRight w:val="0"/>
      <w:marTop w:val="0"/>
      <w:marBottom w:val="0"/>
      <w:divBdr>
        <w:top w:val="none" w:sz="0" w:space="0" w:color="auto"/>
        <w:left w:val="none" w:sz="0" w:space="0" w:color="auto"/>
        <w:bottom w:val="none" w:sz="0" w:space="0" w:color="auto"/>
        <w:right w:val="none" w:sz="0" w:space="0" w:color="auto"/>
      </w:divBdr>
    </w:div>
    <w:div w:id="185874177">
      <w:bodyDiv w:val="1"/>
      <w:marLeft w:val="0"/>
      <w:marRight w:val="0"/>
      <w:marTop w:val="0"/>
      <w:marBottom w:val="0"/>
      <w:divBdr>
        <w:top w:val="none" w:sz="0" w:space="0" w:color="auto"/>
        <w:left w:val="none" w:sz="0" w:space="0" w:color="auto"/>
        <w:bottom w:val="none" w:sz="0" w:space="0" w:color="auto"/>
        <w:right w:val="none" w:sz="0" w:space="0" w:color="auto"/>
      </w:divBdr>
    </w:div>
    <w:div w:id="226458300">
      <w:bodyDiv w:val="1"/>
      <w:marLeft w:val="0"/>
      <w:marRight w:val="0"/>
      <w:marTop w:val="0"/>
      <w:marBottom w:val="0"/>
      <w:divBdr>
        <w:top w:val="none" w:sz="0" w:space="0" w:color="auto"/>
        <w:left w:val="none" w:sz="0" w:space="0" w:color="auto"/>
        <w:bottom w:val="none" w:sz="0" w:space="0" w:color="auto"/>
        <w:right w:val="none" w:sz="0" w:space="0" w:color="auto"/>
      </w:divBdr>
    </w:div>
    <w:div w:id="491676566">
      <w:bodyDiv w:val="1"/>
      <w:marLeft w:val="0"/>
      <w:marRight w:val="0"/>
      <w:marTop w:val="0"/>
      <w:marBottom w:val="0"/>
      <w:divBdr>
        <w:top w:val="none" w:sz="0" w:space="0" w:color="auto"/>
        <w:left w:val="none" w:sz="0" w:space="0" w:color="auto"/>
        <w:bottom w:val="none" w:sz="0" w:space="0" w:color="auto"/>
        <w:right w:val="none" w:sz="0" w:space="0" w:color="auto"/>
      </w:divBdr>
    </w:div>
    <w:div w:id="513617332">
      <w:bodyDiv w:val="1"/>
      <w:marLeft w:val="0"/>
      <w:marRight w:val="0"/>
      <w:marTop w:val="0"/>
      <w:marBottom w:val="0"/>
      <w:divBdr>
        <w:top w:val="none" w:sz="0" w:space="0" w:color="auto"/>
        <w:left w:val="none" w:sz="0" w:space="0" w:color="auto"/>
        <w:bottom w:val="none" w:sz="0" w:space="0" w:color="auto"/>
        <w:right w:val="none" w:sz="0" w:space="0" w:color="auto"/>
      </w:divBdr>
    </w:div>
    <w:div w:id="570232522">
      <w:bodyDiv w:val="1"/>
      <w:marLeft w:val="0"/>
      <w:marRight w:val="0"/>
      <w:marTop w:val="0"/>
      <w:marBottom w:val="0"/>
      <w:divBdr>
        <w:top w:val="none" w:sz="0" w:space="0" w:color="auto"/>
        <w:left w:val="none" w:sz="0" w:space="0" w:color="auto"/>
        <w:bottom w:val="none" w:sz="0" w:space="0" w:color="auto"/>
        <w:right w:val="none" w:sz="0" w:space="0" w:color="auto"/>
      </w:divBdr>
    </w:div>
    <w:div w:id="714700503">
      <w:bodyDiv w:val="1"/>
      <w:marLeft w:val="0"/>
      <w:marRight w:val="0"/>
      <w:marTop w:val="0"/>
      <w:marBottom w:val="0"/>
      <w:divBdr>
        <w:top w:val="none" w:sz="0" w:space="0" w:color="auto"/>
        <w:left w:val="none" w:sz="0" w:space="0" w:color="auto"/>
        <w:bottom w:val="none" w:sz="0" w:space="0" w:color="auto"/>
        <w:right w:val="none" w:sz="0" w:space="0" w:color="auto"/>
      </w:divBdr>
    </w:div>
    <w:div w:id="1005548733">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
    <w:div w:id="1073971121">
      <w:bodyDiv w:val="1"/>
      <w:marLeft w:val="0"/>
      <w:marRight w:val="0"/>
      <w:marTop w:val="0"/>
      <w:marBottom w:val="0"/>
      <w:divBdr>
        <w:top w:val="none" w:sz="0" w:space="0" w:color="auto"/>
        <w:left w:val="none" w:sz="0" w:space="0" w:color="auto"/>
        <w:bottom w:val="none" w:sz="0" w:space="0" w:color="auto"/>
        <w:right w:val="none" w:sz="0" w:space="0" w:color="auto"/>
      </w:divBdr>
    </w:div>
    <w:div w:id="1115052261">
      <w:bodyDiv w:val="1"/>
      <w:marLeft w:val="0"/>
      <w:marRight w:val="0"/>
      <w:marTop w:val="0"/>
      <w:marBottom w:val="0"/>
      <w:divBdr>
        <w:top w:val="none" w:sz="0" w:space="0" w:color="auto"/>
        <w:left w:val="none" w:sz="0" w:space="0" w:color="auto"/>
        <w:bottom w:val="none" w:sz="0" w:space="0" w:color="auto"/>
        <w:right w:val="none" w:sz="0" w:space="0" w:color="auto"/>
      </w:divBdr>
      <w:divsChild>
        <w:div w:id="418140775">
          <w:marLeft w:val="547"/>
          <w:marRight w:val="0"/>
          <w:marTop w:val="101"/>
          <w:marBottom w:val="0"/>
          <w:divBdr>
            <w:top w:val="none" w:sz="0" w:space="0" w:color="auto"/>
            <w:left w:val="none" w:sz="0" w:space="0" w:color="auto"/>
            <w:bottom w:val="none" w:sz="0" w:space="0" w:color="auto"/>
            <w:right w:val="none" w:sz="0" w:space="0" w:color="auto"/>
          </w:divBdr>
        </w:div>
        <w:div w:id="1315374510">
          <w:marLeft w:val="547"/>
          <w:marRight w:val="0"/>
          <w:marTop w:val="101"/>
          <w:marBottom w:val="0"/>
          <w:divBdr>
            <w:top w:val="none" w:sz="0" w:space="0" w:color="auto"/>
            <w:left w:val="none" w:sz="0" w:space="0" w:color="auto"/>
            <w:bottom w:val="none" w:sz="0" w:space="0" w:color="auto"/>
            <w:right w:val="none" w:sz="0" w:space="0" w:color="auto"/>
          </w:divBdr>
        </w:div>
        <w:div w:id="9765194">
          <w:marLeft w:val="547"/>
          <w:marRight w:val="0"/>
          <w:marTop w:val="101"/>
          <w:marBottom w:val="0"/>
          <w:divBdr>
            <w:top w:val="none" w:sz="0" w:space="0" w:color="auto"/>
            <w:left w:val="none" w:sz="0" w:space="0" w:color="auto"/>
            <w:bottom w:val="none" w:sz="0" w:space="0" w:color="auto"/>
            <w:right w:val="none" w:sz="0" w:space="0" w:color="auto"/>
          </w:divBdr>
        </w:div>
        <w:div w:id="113257527">
          <w:marLeft w:val="1166"/>
          <w:marRight w:val="0"/>
          <w:marTop w:val="82"/>
          <w:marBottom w:val="0"/>
          <w:divBdr>
            <w:top w:val="none" w:sz="0" w:space="0" w:color="auto"/>
            <w:left w:val="none" w:sz="0" w:space="0" w:color="auto"/>
            <w:bottom w:val="none" w:sz="0" w:space="0" w:color="auto"/>
            <w:right w:val="none" w:sz="0" w:space="0" w:color="auto"/>
          </w:divBdr>
        </w:div>
        <w:div w:id="1053045696">
          <w:marLeft w:val="1166"/>
          <w:marRight w:val="0"/>
          <w:marTop w:val="82"/>
          <w:marBottom w:val="0"/>
          <w:divBdr>
            <w:top w:val="none" w:sz="0" w:space="0" w:color="auto"/>
            <w:left w:val="none" w:sz="0" w:space="0" w:color="auto"/>
            <w:bottom w:val="none" w:sz="0" w:space="0" w:color="auto"/>
            <w:right w:val="none" w:sz="0" w:space="0" w:color="auto"/>
          </w:divBdr>
        </w:div>
        <w:div w:id="1832287852">
          <w:marLeft w:val="1166"/>
          <w:marRight w:val="0"/>
          <w:marTop w:val="82"/>
          <w:marBottom w:val="0"/>
          <w:divBdr>
            <w:top w:val="none" w:sz="0" w:space="0" w:color="auto"/>
            <w:left w:val="none" w:sz="0" w:space="0" w:color="auto"/>
            <w:bottom w:val="none" w:sz="0" w:space="0" w:color="auto"/>
            <w:right w:val="none" w:sz="0" w:space="0" w:color="auto"/>
          </w:divBdr>
        </w:div>
        <w:div w:id="402457305">
          <w:marLeft w:val="1166"/>
          <w:marRight w:val="0"/>
          <w:marTop w:val="82"/>
          <w:marBottom w:val="0"/>
          <w:divBdr>
            <w:top w:val="none" w:sz="0" w:space="0" w:color="auto"/>
            <w:left w:val="none" w:sz="0" w:space="0" w:color="auto"/>
            <w:bottom w:val="none" w:sz="0" w:space="0" w:color="auto"/>
            <w:right w:val="none" w:sz="0" w:space="0" w:color="auto"/>
          </w:divBdr>
        </w:div>
        <w:div w:id="1109473682">
          <w:marLeft w:val="1166"/>
          <w:marRight w:val="0"/>
          <w:marTop w:val="82"/>
          <w:marBottom w:val="0"/>
          <w:divBdr>
            <w:top w:val="none" w:sz="0" w:space="0" w:color="auto"/>
            <w:left w:val="none" w:sz="0" w:space="0" w:color="auto"/>
            <w:bottom w:val="none" w:sz="0" w:space="0" w:color="auto"/>
            <w:right w:val="none" w:sz="0" w:space="0" w:color="auto"/>
          </w:divBdr>
        </w:div>
        <w:div w:id="979266523">
          <w:marLeft w:val="547"/>
          <w:marRight w:val="0"/>
          <w:marTop w:val="101"/>
          <w:marBottom w:val="0"/>
          <w:divBdr>
            <w:top w:val="none" w:sz="0" w:space="0" w:color="auto"/>
            <w:left w:val="none" w:sz="0" w:space="0" w:color="auto"/>
            <w:bottom w:val="none" w:sz="0" w:space="0" w:color="auto"/>
            <w:right w:val="none" w:sz="0" w:space="0" w:color="auto"/>
          </w:divBdr>
        </w:div>
        <w:div w:id="1297300940">
          <w:marLeft w:val="1166"/>
          <w:marRight w:val="0"/>
          <w:marTop w:val="82"/>
          <w:marBottom w:val="0"/>
          <w:divBdr>
            <w:top w:val="none" w:sz="0" w:space="0" w:color="auto"/>
            <w:left w:val="none" w:sz="0" w:space="0" w:color="auto"/>
            <w:bottom w:val="none" w:sz="0" w:space="0" w:color="auto"/>
            <w:right w:val="none" w:sz="0" w:space="0" w:color="auto"/>
          </w:divBdr>
        </w:div>
        <w:div w:id="1162354273">
          <w:marLeft w:val="1166"/>
          <w:marRight w:val="0"/>
          <w:marTop w:val="82"/>
          <w:marBottom w:val="0"/>
          <w:divBdr>
            <w:top w:val="none" w:sz="0" w:space="0" w:color="auto"/>
            <w:left w:val="none" w:sz="0" w:space="0" w:color="auto"/>
            <w:bottom w:val="none" w:sz="0" w:space="0" w:color="auto"/>
            <w:right w:val="none" w:sz="0" w:space="0" w:color="auto"/>
          </w:divBdr>
        </w:div>
        <w:div w:id="305357159">
          <w:marLeft w:val="1166"/>
          <w:marRight w:val="0"/>
          <w:marTop w:val="82"/>
          <w:marBottom w:val="0"/>
          <w:divBdr>
            <w:top w:val="none" w:sz="0" w:space="0" w:color="auto"/>
            <w:left w:val="none" w:sz="0" w:space="0" w:color="auto"/>
            <w:bottom w:val="none" w:sz="0" w:space="0" w:color="auto"/>
            <w:right w:val="none" w:sz="0" w:space="0" w:color="auto"/>
          </w:divBdr>
        </w:div>
        <w:div w:id="1537157227">
          <w:marLeft w:val="1166"/>
          <w:marRight w:val="0"/>
          <w:marTop w:val="82"/>
          <w:marBottom w:val="0"/>
          <w:divBdr>
            <w:top w:val="none" w:sz="0" w:space="0" w:color="auto"/>
            <w:left w:val="none" w:sz="0" w:space="0" w:color="auto"/>
            <w:bottom w:val="none" w:sz="0" w:space="0" w:color="auto"/>
            <w:right w:val="none" w:sz="0" w:space="0" w:color="auto"/>
          </w:divBdr>
        </w:div>
        <w:div w:id="840584491">
          <w:marLeft w:val="1166"/>
          <w:marRight w:val="0"/>
          <w:marTop w:val="82"/>
          <w:marBottom w:val="0"/>
          <w:divBdr>
            <w:top w:val="none" w:sz="0" w:space="0" w:color="auto"/>
            <w:left w:val="none" w:sz="0" w:space="0" w:color="auto"/>
            <w:bottom w:val="none" w:sz="0" w:space="0" w:color="auto"/>
            <w:right w:val="none" w:sz="0" w:space="0" w:color="auto"/>
          </w:divBdr>
        </w:div>
        <w:div w:id="193882091">
          <w:marLeft w:val="547"/>
          <w:marRight w:val="0"/>
          <w:marTop w:val="101"/>
          <w:marBottom w:val="0"/>
          <w:divBdr>
            <w:top w:val="none" w:sz="0" w:space="0" w:color="auto"/>
            <w:left w:val="none" w:sz="0" w:space="0" w:color="auto"/>
            <w:bottom w:val="none" w:sz="0" w:space="0" w:color="auto"/>
            <w:right w:val="none" w:sz="0" w:space="0" w:color="auto"/>
          </w:divBdr>
        </w:div>
        <w:div w:id="1259753509">
          <w:marLeft w:val="1166"/>
          <w:marRight w:val="0"/>
          <w:marTop w:val="82"/>
          <w:marBottom w:val="0"/>
          <w:divBdr>
            <w:top w:val="none" w:sz="0" w:space="0" w:color="auto"/>
            <w:left w:val="none" w:sz="0" w:space="0" w:color="auto"/>
            <w:bottom w:val="none" w:sz="0" w:space="0" w:color="auto"/>
            <w:right w:val="none" w:sz="0" w:space="0" w:color="auto"/>
          </w:divBdr>
        </w:div>
      </w:divsChild>
    </w:div>
    <w:div w:id="1149785603">
      <w:bodyDiv w:val="1"/>
      <w:marLeft w:val="0"/>
      <w:marRight w:val="0"/>
      <w:marTop w:val="0"/>
      <w:marBottom w:val="0"/>
      <w:divBdr>
        <w:top w:val="none" w:sz="0" w:space="0" w:color="auto"/>
        <w:left w:val="none" w:sz="0" w:space="0" w:color="auto"/>
        <w:bottom w:val="none" w:sz="0" w:space="0" w:color="auto"/>
        <w:right w:val="none" w:sz="0" w:space="0" w:color="auto"/>
      </w:divBdr>
    </w:div>
    <w:div w:id="1208297152">
      <w:bodyDiv w:val="1"/>
      <w:marLeft w:val="0"/>
      <w:marRight w:val="0"/>
      <w:marTop w:val="0"/>
      <w:marBottom w:val="0"/>
      <w:divBdr>
        <w:top w:val="none" w:sz="0" w:space="0" w:color="auto"/>
        <w:left w:val="none" w:sz="0" w:space="0" w:color="auto"/>
        <w:bottom w:val="none" w:sz="0" w:space="0" w:color="auto"/>
        <w:right w:val="none" w:sz="0" w:space="0" w:color="auto"/>
      </w:divBdr>
    </w:div>
    <w:div w:id="1400329195">
      <w:bodyDiv w:val="1"/>
      <w:marLeft w:val="0"/>
      <w:marRight w:val="0"/>
      <w:marTop w:val="0"/>
      <w:marBottom w:val="0"/>
      <w:divBdr>
        <w:top w:val="none" w:sz="0" w:space="0" w:color="auto"/>
        <w:left w:val="none" w:sz="0" w:space="0" w:color="auto"/>
        <w:bottom w:val="none" w:sz="0" w:space="0" w:color="auto"/>
        <w:right w:val="none" w:sz="0" w:space="0" w:color="auto"/>
      </w:divBdr>
      <w:divsChild>
        <w:div w:id="355542752">
          <w:marLeft w:val="547"/>
          <w:marRight w:val="0"/>
          <w:marTop w:val="101"/>
          <w:marBottom w:val="0"/>
          <w:divBdr>
            <w:top w:val="none" w:sz="0" w:space="0" w:color="auto"/>
            <w:left w:val="none" w:sz="0" w:space="0" w:color="auto"/>
            <w:bottom w:val="none" w:sz="0" w:space="0" w:color="auto"/>
            <w:right w:val="none" w:sz="0" w:space="0" w:color="auto"/>
          </w:divBdr>
        </w:div>
        <w:div w:id="1897352021">
          <w:marLeft w:val="547"/>
          <w:marRight w:val="0"/>
          <w:marTop w:val="101"/>
          <w:marBottom w:val="0"/>
          <w:divBdr>
            <w:top w:val="none" w:sz="0" w:space="0" w:color="auto"/>
            <w:left w:val="none" w:sz="0" w:space="0" w:color="auto"/>
            <w:bottom w:val="none" w:sz="0" w:space="0" w:color="auto"/>
            <w:right w:val="none" w:sz="0" w:space="0" w:color="auto"/>
          </w:divBdr>
        </w:div>
        <w:div w:id="732435884">
          <w:marLeft w:val="547"/>
          <w:marRight w:val="0"/>
          <w:marTop w:val="101"/>
          <w:marBottom w:val="0"/>
          <w:divBdr>
            <w:top w:val="none" w:sz="0" w:space="0" w:color="auto"/>
            <w:left w:val="none" w:sz="0" w:space="0" w:color="auto"/>
            <w:bottom w:val="none" w:sz="0" w:space="0" w:color="auto"/>
            <w:right w:val="none" w:sz="0" w:space="0" w:color="auto"/>
          </w:divBdr>
        </w:div>
        <w:div w:id="2116358769">
          <w:marLeft w:val="1166"/>
          <w:marRight w:val="0"/>
          <w:marTop w:val="82"/>
          <w:marBottom w:val="0"/>
          <w:divBdr>
            <w:top w:val="none" w:sz="0" w:space="0" w:color="auto"/>
            <w:left w:val="none" w:sz="0" w:space="0" w:color="auto"/>
            <w:bottom w:val="none" w:sz="0" w:space="0" w:color="auto"/>
            <w:right w:val="none" w:sz="0" w:space="0" w:color="auto"/>
          </w:divBdr>
        </w:div>
        <w:div w:id="1953248758">
          <w:marLeft w:val="1166"/>
          <w:marRight w:val="0"/>
          <w:marTop w:val="82"/>
          <w:marBottom w:val="0"/>
          <w:divBdr>
            <w:top w:val="none" w:sz="0" w:space="0" w:color="auto"/>
            <w:left w:val="none" w:sz="0" w:space="0" w:color="auto"/>
            <w:bottom w:val="none" w:sz="0" w:space="0" w:color="auto"/>
            <w:right w:val="none" w:sz="0" w:space="0" w:color="auto"/>
          </w:divBdr>
        </w:div>
        <w:div w:id="1098520300">
          <w:marLeft w:val="1166"/>
          <w:marRight w:val="0"/>
          <w:marTop w:val="82"/>
          <w:marBottom w:val="0"/>
          <w:divBdr>
            <w:top w:val="none" w:sz="0" w:space="0" w:color="auto"/>
            <w:left w:val="none" w:sz="0" w:space="0" w:color="auto"/>
            <w:bottom w:val="none" w:sz="0" w:space="0" w:color="auto"/>
            <w:right w:val="none" w:sz="0" w:space="0" w:color="auto"/>
          </w:divBdr>
        </w:div>
        <w:div w:id="1587349388">
          <w:marLeft w:val="1166"/>
          <w:marRight w:val="0"/>
          <w:marTop w:val="82"/>
          <w:marBottom w:val="0"/>
          <w:divBdr>
            <w:top w:val="none" w:sz="0" w:space="0" w:color="auto"/>
            <w:left w:val="none" w:sz="0" w:space="0" w:color="auto"/>
            <w:bottom w:val="none" w:sz="0" w:space="0" w:color="auto"/>
            <w:right w:val="none" w:sz="0" w:space="0" w:color="auto"/>
          </w:divBdr>
        </w:div>
        <w:div w:id="208960324">
          <w:marLeft w:val="1166"/>
          <w:marRight w:val="0"/>
          <w:marTop w:val="82"/>
          <w:marBottom w:val="0"/>
          <w:divBdr>
            <w:top w:val="none" w:sz="0" w:space="0" w:color="auto"/>
            <w:left w:val="none" w:sz="0" w:space="0" w:color="auto"/>
            <w:bottom w:val="none" w:sz="0" w:space="0" w:color="auto"/>
            <w:right w:val="none" w:sz="0" w:space="0" w:color="auto"/>
          </w:divBdr>
        </w:div>
        <w:div w:id="2134901377">
          <w:marLeft w:val="547"/>
          <w:marRight w:val="0"/>
          <w:marTop w:val="101"/>
          <w:marBottom w:val="0"/>
          <w:divBdr>
            <w:top w:val="none" w:sz="0" w:space="0" w:color="auto"/>
            <w:left w:val="none" w:sz="0" w:space="0" w:color="auto"/>
            <w:bottom w:val="none" w:sz="0" w:space="0" w:color="auto"/>
            <w:right w:val="none" w:sz="0" w:space="0" w:color="auto"/>
          </w:divBdr>
        </w:div>
        <w:div w:id="515778076">
          <w:marLeft w:val="1166"/>
          <w:marRight w:val="0"/>
          <w:marTop w:val="82"/>
          <w:marBottom w:val="0"/>
          <w:divBdr>
            <w:top w:val="none" w:sz="0" w:space="0" w:color="auto"/>
            <w:left w:val="none" w:sz="0" w:space="0" w:color="auto"/>
            <w:bottom w:val="none" w:sz="0" w:space="0" w:color="auto"/>
            <w:right w:val="none" w:sz="0" w:space="0" w:color="auto"/>
          </w:divBdr>
        </w:div>
        <w:div w:id="281883372">
          <w:marLeft w:val="1166"/>
          <w:marRight w:val="0"/>
          <w:marTop w:val="82"/>
          <w:marBottom w:val="0"/>
          <w:divBdr>
            <w:top w:val="none" w:sz="0" w:space="0" w:color="auto"/>
            <w:left w:val="none" w:sz="0" w:space="0" w:color="auto"/>
            <w:bottom w:val="none" w:sz="0" w:space="0" w:color="auto"/>
            <w:right w:val="none" w:sz="0" w:space="0" w:color="auto"/>
          </w:divBdr>
        </w:div>
        <w:div w:id="583956941">
          <w:marLeft w:val="1166"/>
          <w:marRight w:val="0"/>
          <w:marTop w:val="82"/>
          <w:marBottom w:val="0"/>
          <w:divBdr>
            <w:top w:val="none" w:sz="0" w:space="0" w:color="auto"/>
            <w:left w:val="none" w:sz="0" w:space="0" w:color="auto"/>
            <w:bottom w:val="none" w:sz="0" w:space="0" w:color="auto"/>
            <w:right w:val="none" w:sz="0" w:space="0" w:color="auto"/>
          </w:divBdr>
        </w:div>
        <w:div w:id="1314600020">
          <w:marLeft w:val="1166"/>
          <w:marRight w:val="0"/>
          <w:marTop w:val="82"/>
          <w:marBottom w:val="0"/>
          <w:divBdr>
            <w:top w:val="none" w:sz="0" w:space="0" w:color="auto"/>
            <w:left w:val="none" w:sz="0" w:space="0" w:color="auto"/>
            <w:bottom w:val="none" w:sz="0" w:space="0" w:color="auto"/>
            <w:right w:val="none" w:sz="0" w:space="0" w:color="auto"/>
          </w:divBdr>
        </w:div>
        <w:div w:id="283268404">
          <w:marLeft w:val="1166"/>
          <w:marRight w:val="0"/>
          <w:marTop w:val="82"/>
          <w:marBottom w:val="0"/>
          <w:divBdr>
            <w:top w:val="none" w:sz="0" w:space="0" w:color="auto"/>
            <w:left w:val="none" w:sz="0" w:space="0" w:color="auto"/>
            <w:bottom w:val="none" w:sz="0" w:space="0" w:color="auto"/>
            <w:right w:val="none" w:sz="0" w:space="0" w:color="auto"/>
          </w:divBdr>
        </w:div>
        <w:div w:id="1617518176">
          <w:marLeft w:val="547"/>
          <w:marRight w:val="0"/>
          <w:marTop w:val="101"/>
          <w:marBottom w:val="0"/>
          <w:divBdr>
            <w:top w:val="none" w:sz="0" w:space="0" w:color="auto"/>
            <w:left w:val="none" w:sz="0" w:space="0" w:color="auto"/>
            <w:bottom w:val="none" w:sz="0" w:space="0" w:color="auto"/>
            <w:right w:val="none" w:sz="0" w:space="0" w:color="auto"/>
          </w:divBdr>
        </w:div>
        <w:div w:id="754396399">
          <w:marLeft w:val="1166"/>
          <w:marRight w:val="0"/>
          <w:marTop w:val="82"/>
          <w:marBottom w:val="0"/>
          <w:divBdr>
            <w:top w:val="none" w:sz="0" w:space="0" w:color="auto"/>
            <w:left w:val="none" w:sz="0" w:space="0" w:color="auto"/>
            <w:bottom w:val="none" w:sz="0" w:space="0" w:color="auto"/>
            <w:right w:val="none" w:sz="0" w:space="0" w:color="auto"/>
          </w:divBdr>
        </w:div>
      </w:divsChild>
    </w:div>
    <w:div w:id="1440637840">
      <w:bodyDiv w:val="1"/>
      <w:marLeft w:val="0"/>
      <w:marRight w:val="0"/>
      <w:marTop w:val="0"/>
      <w:marBottom w:val="0"/>
      <w:divBdr>
        <w:top w:val="none" w:sz="0" w:space="0" w:color="auto"/>
        <w:left w:val="none" w:sz="0" w:space="0" w:color="auto"/>
        <w:bottom w:val="none" w:sz="0" w:space="0" w:color="auto"/>
        <w:right w:val="none" w:sz="0" w:space="0" w:color="auto"/>
      </w:divBdr>
    </w:div>
    <w:div w:id="1506869300">
      <w:bodyDiv w:val="1"/>
      <w:marLeft w:val="0"/>
      <w:marRight w:val="0"/>
      <w:marTop w:val="0"/>
      <w:marBottom w:val="0"/>
      <w:divBdr>
        <w:top w:val="none" w:sz="0" w:space="0" w:color="auto"/>
        <w:left w:val="none" w:sz="0" w:space="0" w:color="auto"/>
        <w:bottom w:val="none" w:sz="0" w:space="0" w:color="auto"/>
        <w:right w:val="none" w:sz="0" w:space="0" w:color="auto"/>
      </w:divBdr>
      <w:divsChild>
        <w:div w:id="886574024">
          <w:marLeft w:val="547"/>
          <w:marRight w:val="0"/>
          <w:marTop w:val="101"/>
          <w:marBottom w:val="0"/>
          <w:divBdr>
            <w:top w:val="none" w:sz="0" w:space="0" w:color="auto"/>
            <w:left w:val="none" w:sz="0" w:space="0" w:color="auto"/>
            <w:bottom w:val="none" w:sz="0" w:space="0" w:color="auto"/>
            <w:right w:val="none" w:sz="0" w:space="0" w:color="auto"/>
          </w:divBdr>
        </w:div>
        <w:div w:id="247081892">
          <w:marLeft w:val="547"/>
          <w:marRight w:val="0"/>
          <w:marTop w:val="101"/>
          <w:marBottom w:val="0"/>
          <w:divBdr>
            <w:top w:val="none" w:sz="0" w:space="0" w:color="auto"/>
            <w:left w:val="none" w:sz="0" w:space="0" w:color="auto"/>
            <w:bottom w:val="none" w:sz="0" w:space="0" w:color="auto"/>
            <w:right w:val="none" w:sz="0" w:space="0" w:color="auto"/>
          </w:divBdr>
        </w:div>
        <w:div w:id="1422335905">
          <w:marLeft w:val="547"/>
          <w:marRight w:val="0"/>
          <w:marTop w:val="101"/>
          <w:marBottom w:val="0"/>
          <w:divBdr>
            <w:top w:val="none" w:sz="0" w:space="0" w:color="auto"/>
            <w:left w:val="none" w:sz="0" w:space="0" w:color="auto"/>
            <w:bottom w:val="none" w:sz="0" w:space="0" w:color="auto"/>
            <w:right w:val="none" w:sz="0" w:space="0" w:color="auto"/>
          </w:divBdr>
        </w:div>
        <w:div w:id="1935700446">
          <w:marLeft w:val="1166"/>
          <w:marRight w:val="0"/>
          <w:marTop w:val="82"/>
          <w:marBottom w:val="0"/>
          <w:divBdr>
            <w:top w:val="none" w:sz="0" w:space="0" w:color="auto"/>
            <w:left w:val="none" w:sz="0" w:space="0" w:color="auto"/>
            <w:bottom w:val="none" w:sz="0" w:space="0" w:color="auto"/>
            <w:right w:val="none" w:sz="0" w:space="0" w:color="auto"/>
          </w:divBdr>
        </w:div>
        <w:div w:id="1814325677">
          <w:marLeft w:val="1166"/>
          <w:marRight w:val="0"/>
          <w:marTop w:val="82"/>
          <w:marBottom w:val="0"/>
          <w:divBdr>
            <w:top w:val="none" w:sz="0" w:space="0" w:color="auto"/>
            <w:left w:val="none" w:sz="0" w:space="0" w:color="auto"/>
            <w:bottom w:val="none" w:sz="0" w:space="0" w:color="auto"/>
            <w:right w:val="none" w:sz="0" w:space="0" w:color="auto"/>
          </w:divBdr>
        </w:div>
        <w:div w:id="998583334">
          <w:marLeft w:val="1166"/>
          <w:marRight w:val="0"/>
          <w:marTop w:val="82"/>
          <w:marBottom w:val="0"/>
          <w:divBdr>
            <w:top w:val="none" w:sz="0" w:space="0" w:color="auto"/>
            <w:left w:val="none" w:sz="0" w:space="0" w:color="auto"/>
            <w:bottom w:val="none" w:sz="0" w:space="0" w:color="auto"/>
            <w:right w:val="none" w:sz="0" w:space="0" w:color="auto"/>
          </w:divBdr>
        </w:div>
        <w:div w:id="1146817256">
          <w:marLeft w:val="1166"/>
          <w:marRight w:val="0"/>
          <w:marTop w:val="82"/>
          <w:marBottom w:val="0"/>
          <w:divBdr>
            <w:top w:val="none" w:sz="0" w:space="0" w:color="auto"/>
            <w:left w:val="none" w:sz="0" w:space="0" w:color="auto"/>
            <w:bottom w:val="none" w:sz="0" w:space="0" w:color="auto"/>
            <w:right w:val="none" w:sz="0" w:space="0" w:color="auto"/>
          </w:divBdr>
        </w:div>
        <w:div w:id="1908414175">
          <w:marLeft w:val="1166"/>
          <w:marRight w:val="0"/>
          <w:marTop w:val="82"/>
          <w:marBottom w:val="0"/>
          <w:divBdr>
            <w:top w:val="none" w:sz="0" w:space="0" w:color="auto"/>
            <w:left w:val="none" w:sz="0" w:space="0" w:color="auto"/>
            <w:bottom w:val="none" w:sz="0" w:space="0" w:color="auto"/>
            <w:right w:val="none" w:sz="0" w:space="0" w:color="auto"/>
          </w:divBdr>
        </w:div>
        <w:div w:id="1739665121">
          <w:marLeft w:val="547"/>
          <w:marRight w:val="0"/>
          <w:marTop w:val="101"/>
          <w:marBottom w:val="0"/>
          <w:divBdr>
            <w:top w:val="none" w:sz="0" w:space="0" w:color="auto"/>
            <w:left w:val="none" w:sz="0" w:space="0" w:color="auto"/>
            <w:bottom w:val="none" w:sz="0" w:space="0" w:color="auto"/>
            <w:right w:val="none" w:sz="0" w:space="0" w:color="auto"/>
          </w:divBdr>
        </w:div>
        <w:div w:id="123929799">
          <w:marLeft w:val="1166"/>
          <w:marRight w:val="0"/>
          <w:marTop w:val="82"/>
          <w:marBottom w:val="0"/>
          <w:divBdr>
            <w:top w:val="none" w:sz="0" w:space="0" w:color="auto"/>
            <w:left w:val="none" w:sz="0" w:space="0" w:color="auto"/>
            <w:bottom w:val="none" w:sz="0" w:space="0" w:color="auto"/>
            <w:right w:val="none" w:sz="0" w:space="0" w:color="auto"/>
          </w:divBdr>
        </w:div>
        <w:div w:id="1376349952">
          <w:marLeft w:val="1166"/>
          <w:marRight w:val="0"/>
          <w:marTop w:val="82"/>
          <w:marBottom w:val="0"/>
          <w:divBdr>
            <w:top w:val="none" w:sz="0" w:space="0" w:color="auto"/>
            <w:left w:val="none" w:sz="0" w:space="0" w:color="auto"/>
            <w:bottom w:val="none" w:sz="0" w:space="0" w:color="auto"/>
            <w:right w:val="none" w:sz="0" w:space="0" w:color="auto"/>
          </w:divBdr>
        </w:div>
        <w:div w:id="1909608174">
          <w:marLeft w:val="1166"/>
          <w:marRight w:val="0"/>
          <w:marTop w:val="82"/>
          <w:marBottom w:val="0"/>
          <w:divBdr>
            <w:top w:val="none" w:sz="0" w:space="0" w:color="auto"/>
            <w:left w:val="none" w:sz="0" w:space="0" w:color="auto"/>
            <w:bottom w:val="none" w:sz="0" w:space="0" w:color="auto"/>
            <w:right w:val="none" w:sz="0" w:space="0" w:color="auto"/>
          </w:divBdr>
        </w:div>
        <w:div w:id="578371929">
          <w:marLeft w:val="1166"/>
          <w:marRight w:val="0"/>
          <w:marTop w:val="82"/>
          <w:marBottom w:val="0"/>
          <w:divBdr>
            <w:top w:val="none" w:sz="0" w:space="0" w:color="auto"/>
            <w:left w:val="none" w:sz="0" w:space="0" w:color="auto"/>
            <w:bottom w:val="none" w:sz="0" w:space="0" w:color="auto"/>
            <w:right w:val="none" w:sz="0" w:space="0" w:color="auto"/>
          </w:divBdr>
        </w:div>
        <w:div w:id="392049495">
          <w:marLeft w:val="1166"/>
          <w:marRight w:val="0"/>
          <w:marTop w:val="82"/>
          <w:marBottom w:val="0"/>
          <w:divBdr>
            <w:top w:val="none" w:sz="0" w:space="0" w:color="auto"/>
            <w:left w:val="none" w:sz="0" w:space="0" w:color="auto"/>
            <w:bottom w:val="none" w:sz="0" w:space="0" w:color="auto"/>
            <w:right w:val="none" w:sz="0" w:space="0" w:color="auto"/>
          </w:divBdr>
        </w:div>
        <w:div w:id="772745649">
          <w:marLeft w:val="547"/>
          <w:marRight w:val="0"/>
          <w:marTop w:val="101"/>
          <w:marBottom w:val="0"/>
          <w:divBdr>
            <w:top w:val="none" w:sz="0" w:space="0" w:color="auto"/>
            <w:left w:val="none" w:sz="0" w:space="0" w:color="auto"/>
            <w:bottom w:val="none" w:sz="0" w:space="0" w:color="auto"/>
            <w:right w:val="none" w:sz="0" w:space="0" w:color="auto"/>
          </w:divBdr>
        </w:div>
        <w:div w:id="2088187236">
          <w:marLeft w:val="1166"/>
          <w:marRight w:val="0"/>
          <w:marTop w:val="82"/>
          <w:marBottom w:val="0"/>
          <w:divBdr>
            <w:top w:val="none" w:sz="0" w:space="0" w:color="auto"/>
            <w:left w:val="none" w:sz="0" w:space="0" w:color="auto"/>
            <w:bottom w:val="none" w:sz="0" w:space="0" w:color="auto"/>
            <w:right w:val="none" w:sz="0" w:space="0" w:color="auto"/>
          </w:divBdr>
        </w:div>
      </w:divsChild>
    </w:div>
    <w:div w:id="1513296396">
      <w:bodyDiv w:val="1"/>
      <w:marLeft w:val="0"/>
      <w:marRight w:val="0"/>
      <w:marTop w:val="0"/>
      <w:marBottom w:val="0"/>
      <w:divBdr>
        <w:top w:val="none" w:sz="0" w:space="0" w:color="auto"/>
        <w:left w:val="none" w:sz="0" w:space="0" w:color="auto"/>
        <w:bottom w:val="none" w:sz="0" w:space="0" w:color="auto"/>
        <w:right w:val="none" w:sz="0" w:space="0" w:color="auto"/>
      </w:divBdr>
    </w:div>
    <w:div w:id="1515263963">
      <w:bodyDiv w:val="1"/>
      <w:marLeft w:val="0"/>
      <w:marRight w:val="0"/>
      <w:marTop w:val="0"/>
      <w:marBottom w:val="0"/>
      <w:divBdr>
        <w:top w:val="none" w:sz="0" w:space="0" w:color="auto"/>
        <w:left w:val="none" w:sz="0" w:space="0" w:color="auto"/>
        <w:bottom w:val="none" w:sz="0" w:space="0" w:color="auto"/>
        <w:right w:val="none" w:sz="0" w:space="0" w:color="auto"/>
      </w:divBdr>
    </w:div>
    <w:div w:id="1629319326">
      <w:bodyDiv w:val="1"/>
      <w:marLeft w:val="0"/>
      <w:marRight w:val="0"/>
      <w:marTop w:val="0"/>
      <w:marBottom w:val="0"/>
      <w:divBdr>
        <w:top w:val="none" w:sz="0" w:space="0" w:color="auto"/>
        <w:left w:val="none" w:sz="0" w:space="0" w:color="auto"/>
        <w:bottom w:val="none" w:sz="0" w:space="0" w:color="auto"/>
        <w:right w:val="none" w:sz="0" w:space="0" w:color="auto"/>
      </w:divBdr>
    </w:div>
    <w:div w:id="1642418497">
      <w:bodyDiv w:val="1"/>
      <w:marLeft w:val="0"/>
      <w:marRight w:val="0"/>
      <w:marTop w:val="0"/>
      <w:marBottom w:val="0"/>
      <w:divBdr>
        <w:top w:val="none" w:sz="0" w:space="0" w:color="auto"/>
        <w:left w:val="none" w:sz="0" w:space="0" w:color="auto"/>
        <w:bottom w:val="none" w:sz="0" w:space="0" w:color="auto"/>
        <w:right w:val="none" w:sz="0" w:space="0" w:color="auto"/>
      </w:divBdr>
    </w:div>
    <w:div w:id="1650788859">
      <w:bodyDiv w:val="1"/>
      <w:marLeft w:val="0"/>
      <w:marRight w:val="0"/>
      <w:marTop w:val="0"/>
      <w:marBottom w:val="0"/>
      <w:divBdr>
        <w:top w:val="none" w:sz="0" w:space="0" w:color="auto"/>
        <w:left w:val="none" w:sz="0" w:space="0" w:color="auto"/>
        <w:bottom w:val="none" w:sz="0" w:space="0" w:color="auto"/>
        <w:right w:val="none" w:sz="0" w:space="0" w:color="auto"/>
      </w:divBdr>
    </w:div>
    <w:div w:id="1656689522">
      <w:bodyDiv w:val="1"/>
      <w:marLeft w:val="0"/>
      <w:marRight w:val="0"/>
      <w:marTop w:val="0"/>
      <w:marBottom w:val="0"/>
      <w:divBdr>
        <w:top w:val="none" w:sz="0" w:space="0" w:color="auto"/>
        <w:left w:val="none" w:sz="0" w:space="0" w:color="auto"/>
        <w:bottom w:val="none" w:sz="0" w:space="0" w:color="auto"/>
        <w:right w:val="none" w:sz="0" w:space="0" w:color="auto"/>
      </w:divBdr>
    </w:div>
    <w:div w:id="1661959219">
      <w:bodyDiv w:val="1"/>
      <w:marLeft w:val="0"/>
      <w:marRight w:val="0"/>
      <w:marTop w:val="0"/>
      <w:marBottom w:val="0"/>
      <w:divBdr>
        <w:top w:val="none" w:sz="0" w:space="0" w:color="auto"/>
        <w:left w:val="none" w:sz="0" w:space="0" w:color="auto"/>
        <w:bottom w:val="none" w:sz="0" w:space="0" w:color="auto"/>
        <w:right w:val="none" w:sz="0" w:space="0" w:color="auto"/>
      </w:divBdr>
    </w:div>
    <w:div w:id="1665208411">
      <w:bodyDiv w:val="1"/>
      <w:marLeft w:val="0"/>
      <w:marRight w:val="0"/>
      <w:marTop w:val="0"/>
      <w:marBottom w:val="0"/>
      <w:divBdr>
        <w:top w:val="none" w:sz="0" w:space="0" w:color="auto"/>
        <w:left w:val="none" w:sz="0" w:space="0" w:color="auto"/>
        <w:bottom w:val="none" w:sz="0" w:space="0" w:color="auto"/>
        <w:right w:val="none" w:sz="0" w:space="0" w:color="auto"/>
      </w:divBdr>
    </w:div>
    <w:div w:id="1749375742">
      <w:bodyDiv w:val="1"/>
      <w:marLeft w:val="0"/>
      <w:marRight w:val="0"/>
      <w:marTop w:val="0"/>
      <w:marBottom w:val="0"/>
      <w:divBdr>
        <w:top w:val="none" w:sz="0" w:space="0" w:color="auto"/>
        <w:left w:val="none" w:sz="0" w:space="0" w:color="auto"/>
        <w:bottom w:val="none" w:sz="0" w:space="0" w:color="auto"/>
        <w:right w:val="none" w:sz="0" w:space="0" w:color="auto"/>
      </w:divBdr>
    </w:div>
    <w:div w:id="1812599733">
      <w:bodyDiv w:val="1"/>
      <w:marLeft w:val="0"/>
      <w:marRight w:val="0"/>
      <w:marTop w:val="0"/>
      <w:marBottom w:val="0"/>
      <w:divBdr>
        <w:top w:val="none" w:sz="0" w:space="0" w:color="auto"/>
        <w:left w:val="none" w:sz="0" w:space="0" w:color="auto"/>
        <w:bottom w:val="none" w:sz="0" w:space="0" w:color="auto"/>
        <w:right w:val="none" w:sz="0" w:space="0" w:color="auto"/>
      </w:divBdr>
    </w:div>
    <w:div w:id="1883588953">
      <w:bodyDiv w:val="1"/>
      <w:marLeft w:val="0"/>
      <w:marRight w:val="0"/>
      <w:marTop w:val="0"/>
      <w:marBottom w:val="0"/>
      <w:divBdr>
        <w:top w:val="none" w:sz="0" w:space="0" w:color="auto"/>
        <w:left w:val="none" w:sz="0" w:space="0" w:color="auto"/>
        <w:bottom w:val="none" w:sz="0" w:space="0" w:color="auto"/>
        <w:right w:val="none" w:sz="0" w:space="0" w:color="auto"/>
      </w:divBdr>
    </w:div>
    <w:div w:id="20996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inter\AppData\Local\Microsoft\Windows\Temporary%20Internet%20Files\Content.Outlook\0YOK1T8R\DMI%20HITSS%20Meeting%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432864EDC09D46AE1028B9E0E03041" ma:contentTypeVersion="5" ma:contentTypeDescription="Create a new document." ma:contentTypeScope="" ma:versionID="6f03df31c0a2ea735d7f719ff5b1dc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15657-2021-4E5C-828E-EBDEA71AFBA8}">
  <ds:schemaRefs>
    <ds:schemaRef ds:uri="http://schemas.microsoft.com/office/2006/metadata/properties"/>
  </ds:schemaRefs>
</ds:datastoreItem>
</file>

<file path=customXml/itemProps2.xml><?xml version="1.0" encoding="utf-8"?>
<ds:datastoreItem xmlns:ds="http://schemas.openxmlformats.org/officeDocument/2006/customXml" ds:itemID="{DD5621D9-B985-4F88-A547-5D011FB4F0C3}">
  <ds:schemaRefs>
    <ds:schemaRef ds:uri="http://schemas.microsoft.com/sharepoint/v3/contenttype/forms"/>
  </ds:schemaRefs>
</ds:datastoreItem>
</file>

<file path=customXml/itemProps3.xml><?xml version="1.0" encoding="utf-8"?>
<ds:datastoreItem xmlns:ds="http://schemas.openxmlformats.org/officeDocument/2006/customXml" ds:itemID="{AA78992D-01F1-4F16-8E41-D2E4F97C0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C3553B8-9023-4BFE-B7CF-284F006D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DMI HITSS Meeting Minutes Template.dotx</Template>
  <TotalTime>20</TotalTime>
  <Pages>1</Pages>
  <Words>400</Words>
  <Characters>2283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apainter</dc:creator>
  <cp:lastModifiedBy>Thrash, Chrissie</cp:lastModifiedBy>
  <cp:revision>2</cp:revision>
  <cp:lastPrinted>2012-11-16T18:44:00Z</cp:lastPrinted>
  <dcterms:created xsi:type="dcterms:W3CDTF">2016-08-22T14:57:00Z</dcterms:created>
  <dcterms:modified xsi:type="dcterms:W3CDTF">2016-08-22T14:57:00Z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0x0101000D432864EDC09D46AE1028B9E0E03041</vt:lpwstr>
  </property>
</Properties>
</file>